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64" w:rsidRDefault="003C3D64" w:rsidP="00790C3F"/>
    <w:p w:rsidR="003C3D64" w:rsidRPr="003C3D64" w:rsidRDefault="00940916" w:rsidP="00996C39">
      <w:r>
        <w:rPr>
          <w:noProof/>
          <w:lang w:val="en-US" w:eastAsia="zh-TW"/>
        </w:rPr>
        <w:drawing>
          <wp:inline distT="0" distB="0" distL="0" distR="0">
            <wp:extent cx="1711757" cy="171175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502" cy="17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4" w:rsidRPr="003C3D64" w:rsidRDefault="003C3D64" w:rsidP="003C3D64"/>
    <w:p w:rsidR="003C3D64" w:rsidRPr="003C3D64" w:rsidRDefault="003C3D6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3C3D64" w:rsidRDefault="003C3D64" w:rsidP="003C3D64"/>
    <w:p w:rsidR="003C3D64" w:rsidRDefault="00086485" w:rsidP="00940916">
      <w:pPr>
        <w:pStyle w:val="DocumentTitle"/>
        <w:pBdr>
          <w:bottom w:val="single" w:sz="4" w:space="1" w:color="2FAAE1"/>
        </w:pBdr>
        <w:wordWrap w:val="0"/>
        <w:rPr>
          <w:lang w:eastAsia="zh-TW"/>
        </w:rPr>
      </w:pPr>
      <w:r>
        <w:rPr>
          <w:lang w:eastAsia="zh-TW"/>
        </w:rPr>
        <w:t>Connected Device Studio</w:t>
      </w:r>
    </w:p>
    <w:p w:rsidR="00086485" w:rsidRDefault="00086485" w:rsidP="00940916">
      <w:pPr>
        <w:pStyle w:val="DocumentTitle"/>
        <w:pBdr>
          <w:bottom w:val="single" w:sz="4" w:space="1" w:color="2FAAE1"/>
        </w:pBdr>
        <w:wordWrap w:val="0"/>
        <w:rPr>
          <w:lang w:eastAsia="zh-TW"/>
        </w:rPr>
      </w:pPr>
      <w:r>
        <w:rPr>
          <w:lang w:eastAsia="zh-TW"/>
        </w:rPr>
        <w:t>Restful API Specification for External App</w:t>
      </w:r>
    </w:p>
    <w:p w:rsidR="005C79A6" w:rsidRPr="003C3D64" w:rsidRDefault="005C79A6" w:rsidP="003C3D64">
      <w:pPr>
        <w:jc w:val="right"/>
        <w:rPr>
          <w:sz w:val="40"/>
          <w:szCs w:val="40"/>
        </w:rPr>
      </w:pPr>
    </w:p>
    <w:p w:rsidR="009A0718" w:rsidRDefault="000934B5" w:rsidP="00940916">
      <w:pPr>
        <w:pStyle w:val="NoSpacing"/>
        <w:wordWrap w:val="0"/>
        <w:jc w:val="right"/>
        <w:rPr>
          <w:color w:val="999999"/>
          <w:sz w:val="32"/>
          <w:szCs w:val="20"/>
        </w:rPr>
      </w:pPr>
      <w:r>
        <w:rPr>
          <w:color w:val="999999"/>
          <w:sz w:val="32"/>
          <w:szCs w:val="20"/>
        </w:rPr>
        <w:t>Tuesday</w:t>
      </w:r>
      <w:r w:rsidR="009A0718">
        <w:rPr>
          <w:color w:val="999999"/>
          <w:sz w:val="32"/>
          <w:szCs w:val="20"/>
        </w:rPr>
        <w:t xml:space="preserve">, </w:t>
      </w:r>
      <w:r w:rsidR="00086485">
        <w:rPr>
          <w:color w:val="999999"/>
          <w:sz w:val="32"/>
          <w:szCs w:val="20"/>
        </w:rPr>
        <w:t>14</w:t>
      </w:r>
      <w:r w:rsidR="00FE24DF">
        <w:rPr>
          <w:color w:val="999999"/>
          <w:sz w:val="32"/>
          <w:szCs w:val="20"/>
        </w:rPr>
        <w:t>th</w:t>
      </w:r>
      <w:r w:rsidR="009A0718">
        <w:rPr>
          <w:color w:val="999999"/>
          <w:sz w:val="32"/>
          <w:szCs w:val="20"/>
        </w:rPr>
        <w:t xml:space="preserve"> </w:t>
      </w:r>
      <w:r w:rsidR="00086485">
        <w:rPr>
          <w:color w:val="999999"/>
          <w:sz w:val="32"/>
          <w:szCs w:val="20"/>
        </w:rPr>
        <w:t>Dec</w:t>
      </w:r>
      <w:r w:rsidR="00940916">
        <w:rPr>
          <w:color w:val="999999"/>
          <w:sz w:val="32"/>
          <w:szCs w:val="20"/>
        </w:rPr>
        <w:t xml:space="preserve"> 2017</w:t>
      </w:r>
    </w:p>
    <w:p w:rsidR="00246201" w:rsidRDefault="00B85DAA" w:rsidP="008E4CAF">
      <w:pPr>
        <w:pStyle w:val="NoSpacing"/>
        <w:jc w:val="right"/>
        <w:rPr>
          <w:color w:val="999999"/>
          <w:sz w:val="32"/>
          <w:szCs w:val="20"/>
        </w:rPr>
      </w:pPr>
      <w:r>
        <w:rPr>
          <w:color w:val="999999"/>
          <w:sz w:val="32"/>
          <w:szCs w:val="20"/>
        </w:rPr>
        <w:t>Version</w:t>
      </w:r>
      <w:r w:rsidR="00246201">
        <w:rPr>
          <w:color w:val="999999"/>
          <w:sz w:val="32"/>
          <w:szCs w:val="20"/>
        </w:rPr>
        <w:t xml:space="preserve"> </w:t>
      </w:r>
      <w:r w:rsidR="00086485">
        <w:rPr>
          <w:color w:val="999999"/>
          <w:sz w:val="32"/>
          <w:szCs w:val="20"/>
        </w:rPr>
        <w:t>1.2</w:t>
      </w:r>
    </w:p>
    <w:p w:rsidR="003C3D64" w:rsidRDefault="003C3D64" w:rsidP="007E386D">
      <w:pPr>
        <w:rPr>
          <w:szCs w:val="22"/>
        </w:rPr>
      </w:pPr>
    </w:p>
    <w:p w:rsidR="007E386D" w:rsidRDefault="007E386D" w:rsidP="007E386D">
      <w:pPr>
        <w:rPr>
          <w:szCs w:val="22"/>
        </w:rPr>
      </w:pPr>
    </w:p>
    <w:p w:rsidR="007E386D" w:rsidRDefault="007E386D" w:rsidP="007E386D">
      <w:pPr>
        <w:rPr>
          <w:szCs w:val="22"/>
        </w:rPr>
        <w:sectPr w:rsidR="007E386D" w:rsidSect="003C3D6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3C3D64" w:rsidRDefault="003C3D64" w:rsidP="000626F1">
      <w:pPr>
        <w:pStyle w:val="PlainHeading1"/>
      </w:pPr>
      <w:bookmarkStart w:id="0" w:name="_Toc191111807"/>
      <w:bookmarkStart w:id="1" w:name="_Toc191113002"/>
      <w:bookmarkStart w:id="2" w:name="_Toc191356207"/>
      <w:bookmarkStart w:id="3" w:name="_Toc191359157"/>
      <w:bookmarkStart w:id="4" w:name="_Toc191436211"/>
      <w:bookmarkStart w:id="5" w:name="_Toc191451977"/>
      <w:bookmarkStart w:id="6" w:name="_Toc193103373"/>
      <w:bookmarkStart w:id="7" w:name="_Toc501058662"/>
      <w:r w:rsidRPr="000C5384">
        <w:lastRenderedPageBreak/>
        <w:t>D</w:t>
      </w:r>
      <w:bookmarkEnd w:id="0"/>
      <w:bookmarkEnd w:id="1"/>
      <w:bookmarkEnd w:id="2"/>
      <w:bookmarkEnd w:id="3"/>
      <w:bookmarkEnd w:id="4"/>
      <w:bookmarkEnd w:id="5"/>
      <w:bookmarkEnd w:id="6"/>
      <w:r w:rsidR="00790C3F">
        <w:t xml:space="preserve">ocument </w:t>
      </w:r>
      <w:r w:rsidR="00790C3F" w:rsidRPr="00790C3F">
        <w:t>Particulars</w:t>
      </w:r>
      <w:bookmarkEnd w:id="7"/>
    </w:p>
    <w:p w:rsidR="000C5384" w:rsidRDefault="000C5384" w:rsidP="000C5384"/>
    <w:tbl>
      <w:tblPr>
        <w:tblStyle w:val="movideo"/>
        <w:tblW w:w="5000" w:type="pct"/>
        <w:tblLook w:val="00A0" w:firstRow="1" w:lastRow="0" w:firstColumn="1" w:lastColumn="0" w:noHBand="0" w:noVBand="0"/>
      </w:tblPr>
      <w:tblGrid>
        <w:gridCol w:w="1270"/>
        <w:gridCol w:w="2558"/>
        <w:gridCol w:w="2407"/>
        <w:gridCol w:w="3655"/>
      </w:tblGrid>
      <w:tr w:rsidR="003C3D64" w:rsidRPr="000B14E0" w:rsidTr="00BB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2" w:type="pct"/>
          </w:tcPr>
          <w:p w:rsidR="003C3D64" w:rsidRPr="000B14E0" w:rsidRDefault="00F758DC" w:rsidP="00F758DC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Rev</w:t>
            </w:r>
            <w:r w:rsidR="000B14E0" w:rsidRPr="000B14E0">
              <w:rPr>
                <w:b w:val="0"/>
                <w:sz w:val="20"/>
                <w:szCs w:val="20"/>
              </w:rPr>
              <w:t>i</w:t>
            </w:r>
            <w:r w:rsidR="003C3D64" w:rsidRPr="000B14E0">
              <w:rPr>
                <w:b w:val="0"/>
                <w:sz w:val="20"/>
                <w:szCs w:val="20"/>
              </w:rPr>
              <w:t>sion</w:t>
            </w:r>
          </w:p>
        </w:tc>
        <w:tc>
          <w:tcPr>
            <w:tcW w:w="1293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Author</w:t>
            </w:r>
          </w:p>
        </w:tc>
        <w:tc>
          <w:tcPr>
            <w:tcW w:w="1217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Date</w:t>
            </w:r>
          </w:p>
        </w:tc>
        <w:tc>
          <w:tcPr>
            <w:tcW w:w="1848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Notes</w:t>
            </w:r>
          </w:p>
        </w:tc>
      </w:tr>
      <w:tr w:rsidR="003C3D64" w:rsidRPr="000B14E0" w:rsidTr="00BB5E73">
        <w:tc>
          <w:tcPr>
            <w:tcW w:w="642" w:type="pct"/>
          </w:tcPr>
          <w:p w:rsidR="003C3D64" w:rsidRPr="000B14E0" w:rsidRDefault="00086485" w:rsidP="00790C3F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1293" w:type="pct"/>
          </w:tcPr>
          <w:p w:rsidR="003C3D64" w:rsidRPr="000B14E0" w:rsidRDefault="00B85DAA" w:rsidP="00790C3F">
            <w:pPr>
              <w:rPr>
                <w:szCs w:val="20"/>
              </w:rPr>
            </w:pPr>
            <w:r>
              <w:rPr>
                <w:szCs w:val="20"/>
              </w:rPr>
              <w:t>Kevin Kao</w:t>
            </w:r>
          </w:p>
        </w:tc>
        <w:tc>
          <w:tcPr>
            <w:tcW w:w="1217" w:type="pct"/>
          </w:tcPr>
          <w:p w:rsidR="003C3D64" w:rsidRPr="000B14E0" w:rsidRDefault="00940916" w:rsidP="009C2B37">
            <w:pPr>
              <w:rPr>
                <w:szCs w:val="20"/>
              </w:rPr>
            </w:pPr>
            <w:r>
              <w:rPr>
                <w:szCs w:val="20"/>
              </w:rPr>
              <w:t>2017/</w:t>
            </w:r>
            <w:r w:rsidR="00086485">
              <w:rPr>
                <w:szCs w:val="20"/>
              </w:rPr>
              <w:t>11</w:t>
            </w:r>
            <w:r w:rsidR="009A0718">
              <w:rPr>
                <w:szCs w:val="20"/>
              </w:rPr>
              <w:t>/</w:t>
            </w:r>
            <w:r w:rsidR="009C2B37">
              <w:rPr>
                <w:szCs w:val="20"/>
              </w:rPr>
              <w:t>01</w:t>
            </w:r>
          </w:p>
        </w:tc>
        <w:tc>
          <w:tcPr>
            <w:tcW w:w="1848" w:type="pct"/>
          </w:tcPr>
          <w:p w:rsidR="003C3D64" w:rsidRPr="000B14E0" w:rsidRDefault="00940916" w:rsidP="00790C3F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Initial Version</w:t>
            </w:r>
          </w:p>
        </w:tc>
      </w:tr>
      <w:tr w:rsidR="00206F0D" w:rsidRPr="000B14E0" w:rsidTr="00BB5E73">
        <w:tc>
          <w:tcPr>
            <w:tcW w:w="642" w:type="pct"/>
          </w:tcPr>
          <w:p w:rsidR="00206F0D" w:rsidRDefault="00086485" w:rsidP="00790C3F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1.1</w:t>
            </w:r>
          </w:p>
        </w:tc>
        <w:tc>
          <w:tcPr>
            <w:tcW w:w="1293" w:type="pct"/>
          </w:tcPr>
          <w:p w:rsidR="00206F0D" w:rsidRDefault="00BB5E73" w:rsidP="00790C3F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206F0D" w:rsidRDefault="00BB5E73" w:rsidP="009C2B37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2017/</w:t>
            </w:r>
            <w:r w:rsidR="00086485">
              <w:rPr>
                <w:szCs w:val="20"/>
                <w:lang w:eastAsia="zh-TW"/>
              </w:rPr>
              <w:t>12</w:t>
            </w:r>
            <w:r>
              <w:rPr>
                <w:rFonts w:hint="eastAsia"/>
                <w:szCs w:val="20"/>
                <w:lang w:eastAsia="zh-TW"/>
              </w:rPr>
              <w:t>/</w:t>
            </w:r>
            <w:r w:rsidR="00086485">
              <w:rPr>
                <w:szCs w:val="20"/>
                <w:lang w:eastAsia="zh-TW"/>
              </w:rPr>
              <w:t>01</w:t>
            </w:r>
          </w:p>
        </w:tc>
        <w:tc>
          <w:tcPr>
            <w:tcW w:w="1848" w:type="pct"/>
          </w:tcPr>
          <w:p w:rsidR="00206F0D" w:rsidRPr="000B14E0" w:rsidRDefault="00BB5E73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Update</w:t>
            </w:r>
          </w:p>
        </w:tc>
      </w:tr>
      <w:tr w:rsidR="00BB5E73" w:rsidRPr="000B14E0" w:rsidTr="00BB5E73">
        <w:tc>
          <w:tcPr>
            <w:tcW w:w="642" w:type="pct"/>
          </w:tcPr>
          <w:p w:rsidR="00BB5E73" w:rsidRDefault="00086485" w:rsidP="00BB5E73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1.2</w:t>
            </w:r>
          </w:p>
        </w:tc>
        <w:tc>
          <w:tcPr>
            <w:tcW w:w="1293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BB5E73" w:rsidRDefault="004E3107" w:rsidP="00BB5E73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2017/</w:t>
            </w:r>
            <w:r w:rsidR="00086485">
              <w:rPr>
                <w:szCs w:val="20"/>
                <w:lang w:eastAsia="zh-TW"/>
              </w:rPr>
              <w:t>12</w:t>
            </w:r>
            <w:r>
              <w:rPr>
                <w:rFonts w:hint="eastAsia"/>
                <w:szCs w:val="20"/>
                <w:lang w:eastAsia="zh-TW"/>
              </w:rPr>
              <w:t>/</w:t>
            </w:r>
            <w:r w:rsidR="00086485">
              <w:rPr>
                <w:szCs w:val="20"/>
                <w:lang w:eastAsia="zh-TW"/>
              </w:rPr>
              <w:t>14</w:t>
            </w:r>
          </w:p>
        </w:tc>
        <w:tc>
          <w:tcPr>
            <w:tcW w:w="1848" w:type="pct"/>
          </w:tcPr>
          <w:p w:rsidR="00BB5E73" w:rsidRPr="000B14E0" w:rsidRDefault="00086485" w:rsidP="00BB5E73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Add Metadata Features</w:t>
            </w:r>
          </w:p>
        </w:tc>
      </w:tr>
      <w:tr w:rsidR="00BB5E73" w:rsidRPr="000B14E0" w:rsidTr="00BB5E73">
        <w:tc>
          <w:tcPr>
            <w:tcW w:w="642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BB5E73" w:rsidRPr="000B14E0" w:rsidRDefault="00BB5E73" w:rsidP="00BB5E73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</w:tbl>
    <w:p w:rsidR="003C3D64" w:rsidRDefault="003C3D64" w:rsidP="003C3D64">
      <w:pPr>
        <w:rPr>
          <w:szCs w:val="22"/>
        </w:rPr>
      </w:pPr>
    </w:p>
    <w:p w:rsidR="007E386D" w:rsidRDefault="007E386D" w:rsidP="003C3D64">
      <w:pPr>
        <w:rPr>
          <w:szCs w:val="22"/>
        </w:rPr>
      </w:pPr>
    </w:p>
    <w:p w:rsidR="00790C3F" w:rsidRPr="00BB5E73" w:rsidRDefault="00790C3F" w:rsidP="00790C3F">
      <w:pPr>
        <w:pStyle w:val="NoSpacing"/>
        <w:rPr>
          <w:rFonts w:cs="Arial"/>
          <w:bCs/>
          <w:color w:val="2AABE1"/>
          <w:sz w:val="28"/>
          <w:szCs w:val="20"/>
        </w:rPr>
      </w:pPr>
      <w:r w:rsidRPr="00BB5E73">
        <w:rPr>
          <w:rFonts w:cs="Arial"/>
          <w:bCs/>
          <w:color w:val="2AABE1"/>
          <w:sz w:val="28"/>
          <w:szCs w:val="20"/>
        </w:rPr>
        <w:t>Document Circulation</w:t>
      </w:r>
    </w:p>
    <w:p w:rsidR="00790C3F" w:rsidRPr="00790C3F" w:rsidRDefault="00790C3F" w:rsidP="00790C3F"/>
    <w:tbl>
      <w:tblPr>
        <w:tblStyle w:val="movideo"/>
        <w:tblW w:w="4945" w:type="pct"/>
        <w:tblInd w:w="-5" w:type="dxa"/>
        <w:tblLayout w:type="fixed"/>
        <w:tblLook w:val="00A0" w:firstRow="1" w:lastRow="0" w:firstColumn="1" w:lastColumn="0" w:noHBand="0" w:noVBand="0"/>
      </w:tblPr>
      <w:tblGrid>
        <w:gridCol w:w="1702"/>
        <w:gridCol w:w="3255"/>
        <w:gridCol w:w="2840"/>
        <w:gridCol w:w="1984"/>
      </w:tblGrid>
      <w:tr w:rsidR="00454A30" w:rsidRPr="000B14E0" w:rsidTr="00E2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870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664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452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Role</w:t>
            </w:r>
          </w:p>
        </w:tc>
        <w:tc>
          <w:tcPr>
            <w:tcW w:w="1014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Company</w:t>
            </w:r>
          </w:p>
        </w:tc>
      </w:tr>
      <w:tr w:rsidR="00454A30" w:rsidRPr="000B14E0" w:rsidTr="00E21B18">
        <w:trPr>
          <w:trHeight w:val="251"/>
        </w:trPr>
        <w:tc>
          <w:tcPr>
            <w:tcW w:w="870" w:type="pct"/>
          </w:tcPr>
          <w:p w:rsidR="00454A30" w:rsidRPr="00C34525" w:rsidRDefault="00454A30" w:rsidP="00454A30">
            <w:pPr>
              <w:rPr>
                <w:rFonts w:cs="Arial"/>
                <w:szCs w:val="20"/>
              </w:rPr>
            </w:pPr>
            <w:r w:rsidRPr="00C34525">
              <w:rPr>
                <w:rFonts w:cs="Arial"/>
                <w:szCs w:val="20"/>
              </w:rPr>
              <w:t>Kevin Kao</w:t>
            </w:r>
          </w:p>
        </w:tc>
        <w:tc>
          <w:tcPr>
            <w:tcW w:w="1664" w:type="pct"/>
          </w:tcPr>
          <w:p w:rsidR="00454A30" w:rsidRPr="00C34525" w:rsidRDefault="00940916" w:rsidP="00454A30">
            <w:pPr>
              <w:tabs>
                <w:tab w:val="left" w:pos="530"/>
              </w:tabs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kevika@microsoft.com</w:t>
            </w:r>
          </w:p>
        </w:tc>
        <w:tc>
          <w:tcPr>
            <w:tcW w:w="1452" w:type="pct"/>
          </w:tcPr>
          <w:p w:rsidR="00454A30" w:rsidRPr="00C34525" w:rsidRDefault="00940916" w:rsidP="00454A30">
            <w:pPr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Senio</w:t>
            </w:r>
            <w:r>
              <w:rPr>
                <w:rFonts w:cs="Arial"/>
                <w:szCs w:val="20"/>
                <w:lang w:eastAsia="zh-TW"/>
              </w:rPr>
              <w:t>r Program Manager</w:t>
            </w:r>
          </w:p>
        </w:tc>
        <w:tc>
          <w:tcPr>
            <w:tcW w:w="1014" w:type="pct"/>
          </w:tcPr>
          <w:p w:rsidR="00454A30" w:rsidRPr="00C34525" w:rsidRDefault="00940916" w:rsidP="00454A30">
            <w:pPr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Microsoft</w:t>
            </w:r>
          </w:p>
        </w:tc>
      </w:tr>
      <w:tr w:rsidR="004E3107" w:rsidRPr="000B14E0" w:rsidTr="00E21B18">
        <w:trPr>
          <w:trHeight w:val="251"/>
        </w:trPr>
        <w:tc>
          <w:tcPr>
            <w:tcW w:w="870" w:type="pct"/>
          </w:tcPr>
          <w:p w:rsidR="004E3107" w:rsidRPr="00C34525" w:rsidRDefault="004E3107" w:rsidP="004E3107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4E3107" w:rsidRDefault="004E3107" w:rsidP="004E3107">
            <w:pPr>
              <w:tabs>
                <w:tab w:val="left" w:pos="530"/>
              </w:tabs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452" w:type="pct"/>
          </w:tcPr>
          <w:p w:rsidR="004E3107" w:rsidRDefault="004E3107" w:rsidP="004E3107">
            <w:pPr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014" w:type="pct"/>
          </w:tcPr>
          <w:p w:rsidR="004E3107" w:rsidRPr="00C34525" w:rsidRDefault="004E3107" w:rsidP="004E3107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E21B18">
        <w:trPr>
          <w:trHeight w:val="266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E21B18">
        <w:trPr>
          <w:trHeight w:val="266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940916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940916">
        <w:trPr>
          <w:trHeight w:val="345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  <w:tr w:rsidR="00FE24DF" w:rsidRPr="000B14E0" w:rsidTr="00940916">
        <w:trPr>
          <w:trHeight w:val="265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  <w:tr w:rsidR="00FE24DF" w:rsidRPr="000B14E0" w:rsidTr="00940916">
        <w:trPr>
          <w:trHeight w:val="269"/>
        </w:trPr>
        <w:tc>
          <w:tcPr>
            <w:tcW w:w="870" w:type="pct"/>
          </w:tcPr>
          <w:p w:rsidR="00FE24DF" w:rsidRPr="00940916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</w:tbl>
    <w:p w:rsidR="006C1841" w:rsidRDefault="006C1841" w:rsidP="00996C39">
      <w:pPr>
        <w:pStyle w:val="NoSpacing"/>
      </w:pPr>
    </w:p>
    <w:p w:rsidR="006C1841" w:rsidRPr="006C1841" w:rsidRDefault="006C1841" w:rsidP="006C1841"/>
    <w:p w:rsidR="006C1841" w:rsidRDefault="006C1841" w:rsidP="006C1841"/>
    <w:p w:rsidR="006C1841" w:rsidRDefault="006C1841" w:rsidP="006C1841">
      <w:pPr>
        <w:ind w:firstLine="720"/>
      </w:pPr>
    </w:p>
    <w:p w:rsidR="002547E5" w:rsidRPr="006C1841" w:rsidRDefault="006C1841" w:rsidP="006C1841">
      <w:pPr>
        <w:tabs>
          <w:tab w:val="left" w:pos="720"/>
        </w:tabs>
        <w:sectPr w:rsidR="002547E5" w:rsidRPr="006C1841" w:rsidSect="003C3D64">
          <w:headerReference w:type="default" r:id="rId18"/>
          <w:footerReference w:type="default" r:id="rId19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  <w:r>
        <w:tab/>
      </w:r>
    </w:p>
    <w:p w:rsidR="00BE5C30" w:rsidRDefault="00BE5C30" w:rsidP="000626F1">
      <w:pPr>
        <w:pStyle w:val="PlainHeading1"/>
      </w:pPr>
      <w:bookmarkStart w:id="8" w:name="_Toc191111808"/>
      <w:bookmarkStart w:id="9" w:name="_Toc191113003"/>
      <w:bookmarkStart w:id="10" w:name="_Toc191356208"/>
      <w:bookmarkStart w:id="11" w:name="_Toc191359158"/>
      <w:bookmarkStart w:id="12" w:name="_Toc191436212"/>
      <w:bookmarkStart w:id="13" w:name="_Toc191451978"/>
      <w:bookmarkStart w:id="14" w:name="_Toc193103374"/>
      <w:bookmarkStart w:id="15" w:name="_Toc501058663"/>
      <w:r>
        <w:lastRenderedPageBreak/>
        <w:t>C</w:t>
      </w:r>
      <w:bookmarkEnd w:id="8"/>
      <w:bookmarkEnd w:id="9"/>
      <w:bookmarkEnd w:id="10"/>
      <w:bookmarkEnd w:id="11"/>
      <w:bookmarkEnd w:id="12"/>
      <w:bookmarkEnd w:id="13"/>
      <w:bookmarkEnd w:id="14"/>
      <w:r w:rsidR="003D69EB">
        <w:t>ontents</w:t>
      </w:r>
      <w:bookmarkEnd w:id="15"/>
    </w:p>
    <w:sdt>
      <w:sdtPr>
        <w:id w:val="-2019532462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/>
          <w:b/>
          <w:bCs/>
          <w:noProof/>
          <w:color w:val="auto"/>
          <w:sz w:val="20"/>
          <w:szCs w:val="24"/>
          <w:lang w:val="en-AU"/>
        </w:rPr>
      </w:sdtEndPr>
      <w:sdtContent>
        <w:p w:rsidR="000626F1" w:rsidRDefault="000626F1">
          <w:pPr>
            <w:pStyle w:val="TOCHeading"/>
          </w:pPr>
          <w:r>
            <w:t>Contents</w:t>
          </w:r>
        </w:p>
        <w:p w:rsidR="000626F1" w:rsidRDefault="000626F1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58662" w:history="1">
            <w:r w:rsidRPr="00CC7BC8">
              <w:rPr>
                <w:rStyle w:val="Hyperlink"/>
                <w:noProof/>
              </w:rPr>
              <w:t>Document Particulars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3" w:history="1">
            <w:r w:rsidRPr="00CC7BC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4" w:history="1">
            <w:r w:rsidRPr="00CC7BC8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</w:rPr>
              <w:t>Environment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5" w:history="1">
            <w:r w:rsidRPr="00CC7BC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rFonts w:hAnsi="Microsoft JhengHei"/>
                <w:noProof/>
                <w:snapToGrid w:val="0"/>
              </w:rPr>
              <w:t>Restful API Service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6" w:history="1">
            <w:r w:rsidRPr="00CC7BC8">
              <w:rPr>
                <w:rStyle w:val="Hyperlink"/>
                <w:rFonts w:hAnsi="Microsoft JhengHei"/>
                <w:noProof/>
                <w:snapToGrid w:val="0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rFonts w:hAnsi="Microsoft JhengHei"/>
                <w:noProof/>
                <w:snapToGrid w:val="0"/>
              </w:rPr>
              <w:t>Get Authentication Token before call any other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7" w:history="1">
            <w:r w:rsidRPr="00CC7BC8">
              <w:rPr>
                <w:rStyle w:val="Hyperlink"/>
                <w:rFonts w:hAnsi="Microsoft JhengHei"/>
                <w:noProof/>
                <w:snapToGrid w:val="0"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rFonts w:hAnsi="Microsoft JhengHei"/>
                <w:noProof/>
                <w:snapToGrid w:val="0"/>
              </w:rPr>
              <w:t>Use access_token for all following APIs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8" w:history="1">
            <w:r w:rsidRPr="00CC7BC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</w:rPr>
              <w:t>Company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69" w:history="1">
            <w:r w:rsidRPr="00CC7BC8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</w:rPr>
              <w:t>Get Company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0" w:history="1">
            <w:r w:rsidRPr="00CC7BC8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</w:rPr>
              <w:t>Get Message by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1" w:history="1">
            <w:r w:rsidRPr="00CC7BC8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</w:rPr>
              <w:t>Get Alarm Message by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2" w:history="1">
            <w:r w:rsidRPr="00CC7BC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Factory</w:t>
            </w:r>
            <w:r w:rsidRPr="00CC7BC8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3" w:history="1">
            <w:r w:rsidRPr="00CC7BC8">
              <w:rPr>
                <w:rStyle w:val="Hyperlink"/>
                <w:noProof/>
                <w:lang w:eastAsia="zh-TW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4" w:history="1">
            <w:r w:rsidRPr="00CC7BC8">
              <w:rPr>
                <w:rStyle w:val="Hyperlink"/>
                <w:noProof/>
                <w:lang w:eastAsia="zh-TW"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Factory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5" w:history="1">
            <w:r w:rsidRPr="00CC7BC8">
              <w:rPr>
                <w:rStyle w:val="Hyperlink"/>
                <w:noProof/>
                <w:lang w:eastAsia="zh-TW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Equipment by Factory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6" w:history="1">
            <w:r w:rsidRPr="00CC7BC8">
              <w:rPr>
                <w:rStyle w:val="Hyperlink"/>
                <w:noProof/>
                <w:lang w:eastAsia="zh-TW"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Equipment with Metadata by Factory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7" w:history="1">
            <w:r w:rsidRPr="00CC7BC8">
              <w:rPr>
                <w:rStyle w:val="Hyperlink"/>
                <w:noProof/>
                <w:lang w:eastAsia="zh-TW"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Message by Factory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8" w:history="1">
            <w:r w:rsidRPr="00CC7BC8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Alarm Message by Factory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79" w:history="1">
            <w:r w:rsidRPr="00CC7BC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Equipment</w:t>
            </w:r>
            <w:r w:rsidRPr="00CC7BC8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0" w:history="1">
            <w:r w:rsidRPr="00CC7BC8">
              <w:rPr>
                <w:rStyle w:val="Hyperlink"/>
                <w:noProof/>
                <w:lang w:eastAsia="zh-TW"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1" w:history="1">
            <w:r w:rsidRPr="00CC7BC8">
              <w:rPr>
                <w:rStyle w:val="Hyperlink"/>
                <w:noProof/>
                <w:lang w:eastAsia="zh-TW"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Equipment with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2" w:history="1">
            <w:r w:rsidRPr="00CC7BC8">
              <w:rPr>
                <w:rStyle w:val="Hyperlink"/>
                <w:noProof/>
                <w:lang w:eastAsia="zh-TW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Equipment by Equipment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3" w:history="1">
            <w:r w:rsidRPr="00CC7BC8">
              <w:rPr>
                <w:rStyle w:val="Hyperlink"/>
                <w:noProof/>
                <w:lang w:eastAsia="zh-TW"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Equipment with Metadata by Equipment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4" w:history="1">
            <w:r w:rsidRPr="00CC7BC8">
              <w:rPr>
                <w:rStyle w:val="Hyperlink"/>
                <w:noProof/>
                <w:lang w:eastAsia="zh-TW"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Message by Equipment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5" w:history="1">
            <w:r w:rsidRPr="00CC7BC8">
              <w:rPr>
                <w:rStyle w:val="Hyperlink"/>
                <w:noProof/>
                <w:lang w:eastAsia="zh-TW"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Alarm Message by Equipment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6" w:history="1">
            <w:r w:rsidRPr="00CC7BC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IoTDevice</w:t>
            </w:r>
            <w:r w:rsidRPr="00CC7BC8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7" w:history="1">
            <w:r w:rsidRPr="00CC7BC8">
              <w:rPr>
                <w:rStyle w:val="Hyperlink"/>
                <w:noProof/>
                <w:lang w:eastAsia="zh-TW"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8" w:history="1">
            <w:r w:rsidRPr="00CC7BC8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All IoTDevice by Factory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89" w:history="1">
            <w:r w:rsidRPr="00CC7BC8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Get IoTDevice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90" w:history="1">
            <w:r w:rsidRPr="00CC7BC8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CC7BC8">
              <w:rPr>
                <w:rStyle w:val="Hyperlink"/>
                <w:noProof/>
                <w:lang w:eastAsia="zh-TW"/>
              </w:rPr>
              <w:t>Send Cloud 2 Device Message by IoTDevice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1058691" w:history="1">
            <w:r w:rsidRPr="00CC7BC8">
              <w:rPr>
                <w:rStyle w:val="Hyperlink"/>
                <w:noProof/>
                <w:lang w:eastAsia="zh-TW"/>
              </w:rPr>
              <w:t>Appendix 1: Fail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F1" w:rsidRDefault="000626F1">
          <w:r>
            <w:rPr>
              <w:b/>
              <w:bCs/>
              <w:noProof/>
            </w:rPr>
            <w:fldChar w:fldCharType="end"/>
          </w:r>
        </w:p>
      </w:sdtContent>
    </w:sdt>
    <w:p w:rsidR="00F758DC" w:rsidRDefault="00F758DC" w:rsidP="00F758DC">
      <w:pPr>
        <w:tabs>
          <w:tab w:val="left" w:pos="6255"/>
        </w:tabs>
        <w:rPr>
          <w:szCs w:val="22"/>
        </w:rPr>
      </w:pPr>
      <w:bookmarkStart w:id="16" w:name="_GoBack"/>
      <w:bookmarkEnd w:id="16"/>
      <w:r>
        <w:rPr>
          <w:szCs w:val="22"/>
        </w:rPr>
        <w:tab/>
      </w:r>
    </w:p>
    <w:p w:rsidR="00F758DC" w:rsidRDefault="00F758DC" w:rsidP="00F758DC">
      <w:pPr>
        <w:rPr>
          <w:szCs w:val="22"/>
        </w:rPr>
      </w:pPr>
    </w:p>
    <w:p w:rsidR="00612D2A" w:rsidRPr="00F758DC" w:rsidRDefault="00612D2A" w:rsidP="00F758DC">
      <w:pPr>
        <w:rPr>
          <w:szCs w:val="22"/>
        </w:rPr>
        <w:sectPr w:rsidR="00612D2A" w:rsidRPr="00F758DC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857281" w:rsidRPr="00755AF9" w:rsidRDefault="00086485" w:rsidP="000626F1">
      <w:pPr>
        <w:pStyle w:val="Heading1"/>
      </w:pPr>
      <w:bookmarkStart w:id="17" w:name="_Toc369252419"/>
      <w:bookmarkStart w:id="18" w:name="_Toc369252420"/>
      <w:bookmarkStart w:id="19" w:name="_Toc501058664"/>
      <w:bookmarkEnd w:id="17"/>
      <w:bookmarkEnd w:id="18"/>
      <w:r w:rsidRPr="00086485">
        <w:lastRenderedPageBreak/>
        <w:t>Environment and Awareness</w:t>
      </w:r>
      <w:bookmarkEnd w:id="19"/>
    </w:p>
    <w:p w:rsidR="00857281" w:rsidRDefault="00086485" w:rsidP="00086485">
      <w:pPr>
        <w:pStyle w:val="Heading2"/>
        <w:tabs>
          <w:tab w:val="clear" w:pos="1296"/>
        </w:tabs>
        <w:ind w:left="1260"/>
      </w:pPr>
      <w:bookmarkStart w:id="20" w:name="_Toc501058665"/>
      <w:r w:rsidRPr="00F61155">
        <w:rPr>
          <w:rFonts w:hAnsi="Microsoft JhengHei" w:hint="eastAsia"/>
          <w:snapToGrid w:val="0"/>
        </w:rPr>
        <w:t>R</w:t>
      </w:r>
      <w:r w:rsidRPr="00F61155">
        <w:rPr>
          <w:rFonts w:hAnsi="Microsoft JhengHei"/>
          <w:snapToGrid w:val="0"/>
        </w:rPr>
        <w:t>estful API Service URI</w:t>
      </w:r>
      <w:bookmarkEnd w:id="20"/>
    </w:p>
    <w:p w:rsidR="00DD5E17" w:rsidRDefault="00086485" w:rsidP="00086485">
      <w:pPr>
        <w:spacing w:line="276" w:lineRule="auto"/>
        <w:ind w:left="1260"/>
        <w:rPr>
          <w:lang w:eastAsia="zh-TW"/>
        </w:rPr>
      </w:pPr>
      <w:hyperlink r:id="rId20" w:history="1">
        <w:r w:rsidRPr="005B434A">
          <w:rPr>
            <w:rStyle w:val="Hyperlink"/>
            <w:lang w:eastAsia="zh-TW"/>
          </w:rPr>
          <w:t>https://msfapiservice.trafficmanager.net/</w:t>
        </w:r>
      </w:hyperlink>
    </w:p>
    <w:p w:rsidR="00086485" w:rsidRDefault="00086485" w:rsidP="00086485">
      <w:pPr>
        <w:spacing w:line="276" w:lineRule="auto"/>
        <w:ind w:left="1260"/>
        <w:rPr>
          <w:lang w:eastAsia="zh-TW"/>
        </w:rPr>
      </w:pPr>
    </w:p>
    <w:p w:rsidR="00D81194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The API web site used self-signed SSL certificate. Your application may need to handle by accepted self-signed certificate. You also can replace https with http by in-secure access protocol, but this is not recommended</w:t>
      </w:r>
      <w:r>
        <w:rPr>
          <w:rFonts w:hint="eastAsia"/>
          <w:lang w:eastAsia="zh-TW"/>
        </w:rPr>
        <w:t>.</w:t>
      </w:r>
    </w:p>
    <w:p w:rsidR="00D22BB7" w:rsidRDefault="00D22BB7" w:rsidP="00D22BB7">
      <w:pPr>
        <w:pStyle w:val="Heading2"/>
        <w:tabs>
          <w:tab w:val="clear" w:pos="1296"/>
        </w:tabs>
        <w:ind w:left="1260"/>
        <w:rPr>
          <w:rFonts w:hAnsi="Microsoft JhengHei"/>
          <w:snapToGrid w:val="0"/>
        </w:rPr>
      </w:pPr>
      <w:bookmarkStart w:id="21" w:name="_Toc501058666"/>
      <w:r w:rsidRPr="00D22BB7">
        <w:rPr>
          <w:rFonts w:hAnsi="Microsoft JhengHei"/>
          <w:snapToGrid w:val="0"/>
        </w:rPr>
        <w:t>Get Authentication Token before call any other API</w:t>
      </w:r>
      <w:bookmarkEnd w:id="21"/>
    </w:p>
    <w:p w:rsidR="00D22BB7" w:rsidRPr="00D22BB7" w:rsidRDefault="00C703F9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Endpoint</w:t>
      </w:r>
      <w:r w:rsidR="00D22BB7" w:rsidRPr="00D22BB7">
        <w:rPr>
          <w:lang w:eastAsia="zh-TW"/>
        </w:rPr>
        <w:t>: /token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Encrypted: x-www-form-urlencoded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Form input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grant_type: password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password: &lt;Ask your CDS Administrator&gt;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role: external</w:t>
      </w:r>
    </w:p>
    <w:p w:rsid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Pr="0017469C" w:rsidRDefault="00D22BB7" w:rsidP="00D22BB7">
      <w:pPr>
        <w:ind w:left="1260"/>
        <w:rPr>
          <w:rFonts w:cs="Arial"/>
          <w:b/>
          <w:i/>
          <w:snapToGrid w:val="0"/>
        </w:rPr>
      </w:pPr>
      <w:r w:rsidRPr="0017469C">
        <w:rPr>
          <w:rFonts w:cs="Arial"/>
          <w:b/>
          <w:i/>
          <w:snapToGrid w:val="0"/>
        </w:rPr>
        <w:t>Successful Response:</w:t>
      </w:r>
    </w:p>
    <w:tbl>
      <w:tblPr>
        <w:tblStyle w:val="TableGrid"/>
        <w:tblW w:w="8730" w:type="dxa"/>
        <w:tblInd w:w="1255" w:type="dxa"/>
        <w:tblLook w:val="04A0" w:firstRow="1" w:lastRow="0" w:firstColumn="1" w:lastColumn="0" w:noHBand="0" w:noVBand="1"/>
      </w:tblPr>
      <w:tblGrid>
        <w:gridCol w:w="2065"/>
        <w:gridCol w:w="6665"/>
      </w:tblGrid>
      <w:tr w:rsidR="00D22BB7" w:rsidTr="0034693E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Status Code</w:t>
            </w:r>
          </w:p>
        </w:tc>
        <w:tc>
          <w:tcPr>
            <w:tcW w:w="66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D22BB7" w:rsidTr="0034693E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Result</w:t>
            </w:r>
          </w:p>
        </w:tc>
        <w:tc>
          <w:tcPr>
            <w:tcW w:w="6665" w:type="dxa"/>
            <w:vAlign w:val="center"/>
          </w:tcPr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"access_token": "xxxxxxx",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"token_type": "bearer",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"expires_in": 7199,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".issued</w:t>
            </w:r>
            <w:proofErr w:type="gram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"Thu, 02 Nov 2017 02:30:55 GMT",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".expires</w:t>
            </w:r>
            <w:proofErr w:type="gram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"Thu, 02 Nov 2017 04:30:55 GMT"</w:t>
            </w:r>
          </w:p>
          <w:p w:rsidR="00D22BB7" w:rsidRDefault="00D22BB7" w:rsidP="00472D0D"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r>
        <w:tab/>
      </w:r>
    </w:p>
    <w:p w:rsidR="00D22BB7" w:rsidRPr="0017469C" w:rsidRDefault="00D22BB7" w:rsidP="00D22BB7">
      <w:pPr>
        <w:ind w:left="1260"/>
        <w:rPr>
          <w:rFonts w:cs="Arial"/>
          <w:b/>
          <w:i/>
          <w:snapToGrid w:val="0"/>
        </w:rPr>
      </w:pPr>
      <w:r w:rsidRPr="0017469C">
        <w:rPr>
          <w:rFonts w:cs="Arial"/>
          <w:b/>
          <w:i/>
          <w:snapToGrid w:val="0"/>
        </w:rPr>
        <w:t>Fail Response:</w:t>
      </w:r>
    </w:p>
    <w:tbl>
      <w:tblPr>
        <w:tblStyle w:val="TableGrid"/>
        <w:tblW w:w="8730" w:type="dxa"/>
        <w:tblInd w:w="1255" w:type="dxa"/>
        <w:tblLook w:val="04A0" w:firstRow="1" w:lastRow="0" w:firstColumn="1" w:lastColumn="0" w:noHBand="0" w:noVBand="1"/>
      </w:tblPr>
      <w:tblGrid>
        <w:gridCol w:w="2065"/>
        <w:gridCol w:w="6665"/>
      </w:tblGrid>
      <w:tr w:rsidR="00D22BB7" w:rsidTr="0034693E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Status Code</w:t>
            </w:r>
          </w:p>
        </w:tc>
        <w:tc>
          <w:tcPr>
            <w:tcW w:w="6665" w:type="dxa"/>
            <w:vAlign w:val="center"/>
          </w:tcPr>
          <w:p w:rsidR="00D22BB7" w:rsidRDefault="00D22BB7" w:rsidP="00472D0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400</w:t>
            </w: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Bad Request</w:t>
            </w:r>
          </w:p>
        </w:tc>
      </w:tr>
      <w:tr w:rsidR="00D22BB7" w:rsidTr="0034693E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Result</w:t>
            </w:r>
          </w:p>
        </w:tc>
        <w:tc>
          <w:tcPr>
            <w:tcW w:w="6665" w:type="dxa"/>
            <w:vAlign w:val="center"/>
          </w:tcPr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"error": "Authentication Fail",</w:t>
            </w:r>
          </w:p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"error_description": "Authentication Fail."</w:t>
            </w:r>
          </w:p>
          <w:p w:rsidR="00D22BB7" w:rsidRDefault="00D22BB7" w:rsidP="00472D0D"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pPr>
        <w:ind w:left="720"/>
        <w:rPr>
          <w:snapToGrid w:val="0"/>
        </w:rPr>
      </w:pP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Your application shall store</w:t>
      </w:r>
      <w:r w:rsidRPr="00D22BB7">
        <w:rPr>
          <w:i/>
          <w:lang w:eastAsia="zh-TW"/>
        </w:rPr>
        <w:t xml:space="preserve"> </w:t>
      </w:r>
      <w:r w:rsidRPr="00D22BB7">
        <w:rPr>
          <w:i/>
          <w:highlight w:val="yellow"/>
          <w:lang w:eastAsia="zh-TW"/>
        </w:rPr>
        <w:t>access_token</w:t>
      </w:r>
      <w:r w:rsidRPr="00D22BB7">
        <w:rPr>
          <w:lang w:eastAsia="zh-TW"/>
        </w:rPr>
        <w:t xml:space="preserve"> at somewhere, and re-use it for all</w:t>
      </w:r>
      <w:r>
        <w:rPr>
          <w:lang w:eastAsia="zh-TW"/>
        </w:rPr>
        <w:t xml:space="preserve"> following</w:t>
      </w:r>
      <w:r w:rsidRPr="00D22BB7">
        <w:rPr>
          <w:lang w:eastAsia="zh-TW"/>
        </w:rPr>
        <w:t xml:space="preserve"> API</w:t>
      </w:r>
      <w:r>
        <w:rPr>
          <w:lang w:eastAsia="zh-TW"/>
        </w:rPr>
        <w:t>s</w:t>
      </w:r>
      <w:r w:rsidRPr="00D22BB7">
        <w:rPr>
          <w:lang w:eastAsia="zh-TW"/>
        </w:rPr>
        <w:t xml:space="preserve"> before it gets expired.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Default="00D22BB7" w:rsidP="00D22BB7">
      <w:pPr>
        <w:pStyle w:val="Heading2"/>
        <w:tabs>
          <w:tab w:val="clear" w:pos="1296"/>
          <w:tab w:val="num" w:pos="1260"/>
        </w:tabs>
        <w:rPr>
          <w:rFonts w:hAnsi="Microsoft JhengHei"/>
          <w:snapToGrid w:val="0"/>
        </w:rPr>
      </w:pPr>
      <w:bookmarkStart w:id="22" w:name="_Toc501058667"/>
      <w:r w:rsidRPr="00D22BB7">
        <w:rPr>
          <w:rFonts w:hAnsi="Microsoft JhengHei"/>
          <w:snapToGrid w:val="0"/>
        </w:rPr>
        <w:t xml:space="preserve">Use access_token </w:t>
      </w:r>
      <w:r>
        <w:rPr>
          <w:rFonts w:hAnsi="Microsoft JhengHei"/>
          <w:snapToGrid w:val="0"/>
        </w:rPr>
        <w:t xml:space="preserve">for </w:t>
      </w:r>
      <w:r w:rsidRPr="00D22BB7">
        <w:rPr>
          <w:rFonts w:hAnsi="Microsoft JhengHei"/>
          <w:snapToGrid w:val="0"/>
        </w:rPr>
        <w:t xml:space="preserve">all </w:t>
      </w:r>
      <w:r>
        <w:rPr>
          <w:rFonts w:hAnsi="Microsoft JhengHei"/>
          <w:snapToGrid w:val="0"/>
        </w:rPr>
        <w:t>following</w:t>
      </w:r>
      <w:r w:rsidRPr="00D22BB7">
        <w:rPr>
          <w:rFonts w:hAnsi="Microsoft JhengHei"/>
          <w:snapToGrid w:val="0"/>
        </w:rPr>
        <w:t xml:space="preserve"> APIs Call</w:t>
      </w:r>
      <w:bookmarkEnd w:id="22"/>
    </w:p>
    <w:p w:rsidR="00D22BB7" w:rsidRPr="00D22BB7" w:rsidRDefault="00C703F9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Endpoint</w:t>
      </w:r>
      <w:r w:rsidR="00D22BB7" w:rsidRPr="00D22BB7">
        <w:rPr>
          <w:lang w:eastAsia="zh-TW"/>
        </w:rPr>
        <w:t>: &lt;Refer to Chapter 2 ~</w:t>
      </w:r>
      <w:r w:rsidR="00D22BB7">
        <w:rPr>
          <w:lang w:eastAsia="zh-TW"/>
        </w:rPr>
        <w:t xml:space="preserve"> </w:t>
      </w:r>
      <w:r>
        <w:rPr>
          <w:rFonts w:hint="eastAsia"/>
          <w:lang w:eastAsia="zh-TW"/>
        </w:rPr>
        <w:t>5</w:t>
      </w:r>
      <w:r w:rsidR="00D22BB7" w:rsidRPr="00D22BB7">
        <w:rPr>
          <w:lang w:eastAsia="zh-TW"/>
        </w:rPr>
        <w:t xml:space="preserve"> &gt;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Encrypted: x-www-form-urlencoded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Header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Authorization: bearer &lt;access_token&gt;</w:t>
      </w:r>
      <w:r w:rsidRPr="00D22BB7">
        <w:rPr>
          <w:lang w:eastAsia="zh-TW"/>
        </w:rPr>
        <w:tab/>
        <w:t># bearer + space + access_token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Pr="006A3BA5" w:rsidRDefault="00D22BB7" w:rsidP="00D22BB7">
      <w:pPr>
        <w:pStyle w:val="ListParagraph"/>
        <w:ind w:left="1260"/>
        <w:rPr>
          <w:rFonts w:cs="Arial"/>
          <w:b/>
          <w:i/>
          <w:snapToGrid w:val="0"/>
        </w:rPr>
      </w:pPr>
      <w:r w:rsidRPr="006A3BA5">
        <w:rPr>
          <w:rFonts w:cs="Arial"/>
          <w:b/>
          <w:i/>
          <w:snapToGrid w:val="0"/>
        </w:rPr>
        <w:t>Successful Response:</w:t>
      </w:r>
    </w:p>
    <w:tbl>
      <w:tblPr>
        <w:tblStyle w:val="TableGrid"/>
        <w:tblW w:w="8730" w:type="dxa"/>
        <w:tblInd w:w="1255" w:type="dxa"/>
        <w:tblLook w:val="04A0" w:firstRow="1" w:lastRow="0" w:firstColumn="1" w:lastColumn="0" w:noHBand="0" w:noVBand="1"/>
      </w:tblPr>
      <w:tblGrid>
        <w:gridCol w:w="2065"/>
        <w:gridCol w:w="6575"/>
        <w:gridCol w:w="90"/>
      </w:tblGrid>
      <w:tr w:rsidR="00D22BB7" w:rsidTr="0034693E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>
              <w:t>HTTP Status Code</w:t>
            </w:r>
          </w:p>
        </w:tc>
        <w:tc>
          <w:tcPr>
            <w:tcW w:w="6665" w:type="dxa"/>
            <w:gridSpan w:val="2"/>
            <w:vAlign w:val="center"/>
          </w:tcPr>
          <w:p w:rsidR="00D22BB7" w:rsidRPr="006A3BA5" w:rsidRDefault="00D22BB7" w:rsidP="00472D0D">
            <w:r w:rsidRPr="006A3BA5">
              <w:t>200 OK</w:t>
            </w:r>
          </w:p>
        </w:tc>
      </w:tr>
      <w:tr w:rsidR="00D22BB7" w:rsidTr="0034693E">
        <w:trPr>
          <w:gridAfter w:val="1"/>
          <w:wAfter w:w="90" w:type="dxa"/>
        </w:trPr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>
              <w:lastRenderedPageBreak/>
              <w:t>HTTP Result</w:t>
            </w:r>
          </w:p>
        </w:tc>
        <w:tc>
          <w:tcPr>
            <w:tcW w:w="6575" w:type="dxa"/>
            <w:vAlign w:val="center"/>
          </w:tcPr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“Name”:”value”,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“Add”:”value”</w:t>
            </w:r>
          </w:p>
          <w:p w:rsidR="00D22BB7" w:rsidRDefault="00D22BB7" w:rsidP="00472D0D"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pPr>
        <w:pStyle w:val="ListParagraph"/>
      </w:pPr>
    </w:p>
    <w:p w:rsidR="00D22BB7" w:rsidRDefault="00D22BB7" w:rsidP="00D22BB7">
      <w:pPr>
        <w:pStyle w:val="ListParagraph"/>
      </w:pPr>
    </w:p>
    <w:p w:rsidR="00D22BB7" w:rsidRDefault="00D22BB7" w:rsidP="000626F1">
      <w:pPr>
        <w:pStyle w:val="Heading1"/>
      </w:pPr>
      <w:bookmarkStart w:id="23" w:name="_Toc501058668"/>
      <w:r>
        <w:t>Company Endpoint</w:t>
      </w:r>
      <w:bookmarkEnd w:id="23"/>
    </w:p>
    <w:p w:rsidR="00D22BB7" w:rsidRDefault="00D22BB7" w:rsidP="00D22BB7">
      <w:pPr>
        <w:pStyle w:val="Heading2"/>
      </w:pPr>
      <w:bookmarkStart w:id="24" w:name="_Toc501058669"/>
      <w:r>
        <w:t>Get Company Object</w:t>
      </w:r>
      <w:bookmarkEnd w:id="24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34693E" w:rsidTr="0034693E">
        <w:tc>
          <w:tcPr>
            <w:tcW w:w="2070" w:type="dxa"/>
            <w:vAlign w:val="center"/>
          </w:tcPr>
          <w:p w:rsidR="0034693E" w:rsidRPr="00856B1D" w:rsidRDefault="0034693E" w:rsidP="00472D0D">
            <w:r>
              <w:t>Endpoint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Company</w:t>
            </w:r>
          </w:p>
        </w:tc>
      </w:tr>
      <w:tr w:rsidR="0034693E" w:rsidTr="0034693E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34693E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34693E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34693E">
        <w:tc>
          <w:tcPr>
            <w:tcW w:w="2070" w:type="dxa"/>
            <w:vAlign w:val="center"/>
          </w:tcPr>
          <w:p w:rsidR="0034693E" w:rsidRPr="00856B1D" w:rsidRDefault="0034693E" w:rsidP="00472D0D">
            <w:r>
              <w:t>Response Content</w:t>
            </w:r>
          </w:p>
        </w:tc>
        <w:tc>
          <w:tcPr>
            <w:tcW w:w="6570" w:type="dxa"/>
            <w:vAlign w:val="center"/>
          </w:tcPr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"ShortName":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"Address": "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x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"CompanyWebSite":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"ContactName": "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x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"ContactPhone":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"ContactEmail":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"LogoURL":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"Latitude":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"Longitude":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"CultureInfoName":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7A5BAA" w:rsidRDefault="007A5BAA" w:rsidP="007A5BAA">
      <w:pPr>
        <w:pStyle w:val="Heading2"/>
      </w:pPr>
      <w:bookmarkStart w:id="25" w:name="_Toc501058670"/>
      <w:r>
        <w:t>Get Message by Company</w:t>
      </w:r>
      <w:bookmarkEnd w:id="25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B54C3E" w:rsidTr="00472D0D">
        <w:tc>
          <w:tcPr>
            <w:tcW w:w="2070" w:type="dxa"/>
            <w:vAlign w:val="center"/>
          </w:tcPr>
          <w:p w:rsidR="00B54C3E" w:rsidRPr="00856B1D" w:rsidRDefault="00B54C3E" w:rsidP="00B54C3E">
            <w:r>
              <w:t>Endpoint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472D0D">
        <w:tc>
          <w:tcPr>
            <w:tcW w:w="2070" w:type="dxa"/>
            <w:vAlign w:val="center"/>
          </w:tcPr>
          <w:p w:rsidR="00B54C3E" w:rsidRPr="00856B1D" w:rsidRDefault="00B54C3E" w:rsidP="00B54C3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B54C3E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B54C3E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B54C3E" w:rsidTr="00472D0D">
        <w:tc>
          <w:tcPr>
            <w:tcW w:w="2070" w:type="dxa"/>
            <w:vAlign w:val="center"/>
          </w:tcPr>
          <w:p w:rsidR="00B54C3E" w:rsidRDefault="00B54C3E" w:rsidP="00B54C3E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472D0D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B54C3E" w:rsidRDefault="00B54C3E" w:rsidP="00B54C3E">
      <w:pPr>
        <w:pStyle w:val="Heading2"/>
      </w:pPr>
      <w:bookmarkStart w:id="26" w:name="_Toc501058671"/>
      <w:r>
        <w:t xml:space="preserve">Get </w:t>
      </w:r>
      <w:r>
        <w:t xml:space="preserve">Alarm </w:t>
      </w:r>
      <w:r>
        <w:t>Message by Company</w:t>
      </w:r>
      <w:bookmarkEnd w:id="26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Endpoint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Alarm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B54C3E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B54C3E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Default="00B54C3E" w:rsidP="00B54C3E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D22BB7" w:rsidRDefault="00D22BB7" w:rsidP="00D22BB7"/>
    <w:p w:rsidR="00B54C3E" w:rsidRDefault="00B54C3E" w:rsidP="00D22BB7"/>
    <w:p w:rsidR="00B54C3E" w:rsidRDefault="00B54C3E" w:rsidP="00D22BB7"/>
    <w:p w:rsidR="00D22BB7" w:rsidRDefault="00D22BB7" w:rsidP="000626F1">
      <w:pPr>
        <w:pStyle w:val="Heading1"/>
      </w:pPr>
      <w:bookmarkStart w:id="27" w:name="_Toc501058672"/>
      <w:r>
        <w:rPr>
          <w:rFonts w:hint="eastAsia"/>
          <w:lang w:eastAsia="zh-TW"/>
        </w:rPr>
        <w:t>Fa</w:t>
      </w:r>
      <w:r>
        <w:rPr>
          <w:lang w:eastAsia="zh-TW"/>
        </w:rPr>
        <w:t>ctory</w:t>
      </w:r>
      <w:r>
        <w:t xml:space="preserve"> Endpoint</w:t>
      </w:r>
      <w:bookmarkEnd w:id="27"/>
    </w:p>
    <w:p w:rsidR="007A5BAA" w:rsidRDefault="007A5BAA" w:rsidP="007A5BAA">
      <w:pPr>
        <w:pStyle w:val="Heading2"/>
        <w:rPr>
          <w:lang w:eastAsia="zh-TW"/>
        </w:rPr>
      </w:pPr>
      <w:bookmarkStart w:id="28" w:name="_Toc501058673"/>
      <w:r>
        <w:rPr>
          <w:lang w:eastAsia="zh-TW"/>
        </w:rPr>
        <w:t>Get All Factory</w:t>
      </w:r>
      <w:bookmarkEnd w:id="28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Endpoint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"Id":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"Description":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"TimeZone":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"CultureInfoName":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7A5BAA" w:rsidRDefault="007A5BAA" w:rsidP="007A5BAA">
      <w:pPr>
        <w:pStyle w:val="Heading2"/>
        <w:rPr>
          <w:lang w:eastAsia="zh-TW"/>
        </w:rPr>
      </w:pPr>
      <w:bookmarkStart w:id="29" w:name="_Toc501058674"/>
      <w:r>
        <w:rPr>
          <w:lang w:eastAsia="zh-TW"/>
        </w:rPr>
        <w:t>Get Factory by ID</w:t>
      </w:r>
      <w:bookmarkEnd w:id="29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Endpoint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"Id":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"Description":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"PhotoURL":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"TimeZone":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"CultureInfoName":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7A5BAA" w:rsidRDefault="007A5BAA" w:rsidP="007A5BAA">
      <w:pPr>
        <w:pStyle w:val="Heading2"/>
        <w:rPr>
          <w:lang w:eastAsia="zh-TW"/>
        </w:rPr>
      </w:pPr>
      <w:bookmarkStart w:id="30" w:name="_Toc501058675"/>
      <w:r>
        <w:rPr>
          <w:lang w:eastAsia="zh-TW"/>
        </w:rPr>
        <w:t>Get All Equipment by Factory ID</w:t>
      </w:r>
      <w:bookmarkEnd w:id="30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Endpoint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    "EquipmentClassName":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34693E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</w:p>
          <w:p w:rsidR="0034693E" w:rsidRPr="008963D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7A5BAA" w:rsidRDefault="007A5BAA" w:rsidP="007A5BAA">
      <w:pPr>
        <w:pStyle w:val="Heading2"/>
        <w:rPr>
          <w:lang w:eastAsia="zh-TW"/>
        </w:rPr>
      </w:pPr>
      <w:bookmarkStart w:id="31" w:name="_Toc501058676"/>
      <w:r>
        <w:rPr>
          <w:lang w:eastAsia="zh-TW"/>
        </w:rPr>
        <w:lastRenderedPageBreak/>
        <w:t>Get All Equipment with Metadata by Factory ID</w:t>
      </w:r>
      <w:bookmarkEnd w:id="31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Endpoint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WithMetaData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472D0D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"MetaDatas": [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1,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"ObjectName": "assetID",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"ObjectValue": "001",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"MetaDataDefinationId": 1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},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2,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"ObjectName": "length",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"ObjectValue": "208",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"MetaDataDefinationId": 2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}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],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"Id": 61,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"FAMT001",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"FAMT001",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"EquipmentClassId": 12,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"Machine Tool",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17,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"ContosoFAMT01",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    "IoTDeviceTypeName": "Device",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"-12.5127",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"130.982",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"MaxIdleInSec": 30,</w:t>
            </w:r>
          </w:p>
          <w:p w:rsidR="0034693E" w:rsidRPr="00FC5AF3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xxxxxxxx</w:t>
            </w: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34693E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7A5BAA" w:rsidRDefault="007A5BAA" w:rsidP="007A5BAA">
      <w:pPr>
        <w:pStyle w:val="Heading2"/>
        <w:rPr>
          <w:lang w:eastAsia="zh-TW"/>
        </w:rPr>
      </w:pPr>
      <w:bookmarkStart w:id="32" w:name="_Toc501058677"/>
      <w:r>
        <w:rPr>
          <w:lang w:eastAsia="zh-TW"/>
        </w:rPr>
        <w:lastRenderedPageBreak/>
        <w:t>Get Message by Factory ID</w:t>
      </w:r>
      <w:bookmarkEnd w:id="32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472D0D" w:rsidTr="00472D0D">
        <w:tc>
          <w:tcPr>
            <w:tcW w:w="2070" w:type="dxa"/>
            <w:vAlign w:val="center"/>
          </w:tcPr>
          <w:p w:rsidR="00472D0D" w:rsidRPr="00856B1D" w:rsidRDefault="00472D0D" w:rsidP="00472D0D">
            <w:r>
              <w:t>Endpoint</w:t>
            </w:r>
          </w:p>
        </w:tc>
        <w:tc>
          <w:tcPr>
            <w:tcW w:w="6570" w:type="dxa"/>
            <w:vAlign w:val="center"/>
          </w:tcPr>
          <w:p w:rsidR="00472D0D" w:rsidRPr="00856B1D" w:rsidRDefault="00472D0D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</w:p>
        </w:tc>
      </w:tr>
      <w:tr w:rsidR="00472D0D" w:rsidTr="00472D0D">
        <w:tc>
          <w:tcPr>
            <w:tcW w:w="2070" w:type="dxa"/>
            <w:vAlign w:val="center"/>
          </w:tcPr>
          <w:p w:rsidR="00472D0D" w:rsidRPr="00856B1D" w:rsidRDefault="00472D0D" w:rsidP="00472D0D">
            <w:r>
              <w:t>Method</w:t>
            </w:r>
          </w:p>
        </w:tc>
        <w:tc>
          <w:tcPr>
            <w:tcW w:w="6570" w:type="dxa"/>
            <w:vAlign w:val="center"/>
          </w:tcPr>
          <w:p w:rsidR="00472D0D" w:rsidRPr="00856B1D" w:rsidRDefault="00472D0D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472D0D">
        <w:tc>
          <w:tcPr>
            <w:tcW w:w="2070" w:type="dxa"/>
            <w:vAlign w:val="center"/>
          </w:tcPr>
          <w:p w:rsidR="006168F8" w:rsidRPr="00856B1D" w:rsidRDefault="006168F8" w:rsidP="006168F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6168F8" w:rsidTr="00472D0D">
        <w:tc>
          <w:tcPr>
            <w:tcW w:w="2070" w:type="dxa"/>
            <w:vAlign w:val="center"/>
          </w:tcPr>
          <w:p w:rsidR="006168F8" w:rsidRDefault="006168F8" w:rsidP="006168F8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472D0D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7A5BAA" w:rsidRPr="00755AF9" w:rsidRDefault="007A5BAA" w:rsidP="007A5BAA">
      <w:pPr>
        <w:pStyle w:val="Heading2"/>
      </w:pPr>
      <w:bookmarkStart w:id="33" w:name="_Toc501058678"/>
      <w:r>
        <w:rPr>
          <w:lang w:eastAsia="zh-TW"/>
        </w:rPr>
        <w:t>Get Alarm Message by Factory ID</w:t>
      </w:r>
      <w:bookmarkEnd w:id="33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AlarmMessage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D22BB7" w:rsidRDefault="00D22BB7" w:rsidP="00D22BB7"/>
    <w:p w:rsidR="006168F8" w:rsidRDefault="006168F8" w:rsidP="00D22BB7"/>
    <w:p w:rsidR="00D22BB7" w:rsidRPr="00755AF9" w:rsidRDefault="00D22BB7" w:rsidP="000626F1">
      <w:pPr>
        <w:pStyle w:val="Heading1"/>
      </w:pPr>
      <w:bookmarkStart w:id="34" w:name="_Toc501058679"/>
      <w:r>
        <w:rPr>
          <w:lang w:eastAsia="zh-TW"/>
        </w:rPr>
        <w:t>Equipment</w:t>
      </w:r>
      <w:r>
        <w:t xml:space="preserve"> Endpoint</w:t>
      </w:r>
      <w:bookmarkEnd w:id="34"/>
    </w:p>
    <w:p w:rsidR="00C703F9" w:rsidRDefault="00C703F9" w:rsidP="00C703F9">
      <w:pPr>
        <w:pStyle w:val="Heading2"/>
        <w:rPr>
          <w:lang w:eastAsia="zh-TW"/>
        </w:rPr>
      </w:pPr>
      <w:bookmarkStart w:id="35" w:name="_Toc501058680"/>
      <w:r>
        <w:rPr>
          <w:lang w:eastAsia="zh-TW"/>
        </w:rPr>
        <w:t>Get All Equipment</w:t>
      </w:r>
      <w:bookmarkEnd w:id="35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{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Default="00C703F9" w:rsidP="00C703F9">
      <w:pPr>
        <w:pStyle w:val="Heading2"/>
        <w:rPr>
          <w:lang w:eastAsia="zh-TW"/>
        </w:rPr>
      </w:pPr>
      <w:bookmarkStart w:id="36" w:name="_Toc501058681"/>
      <w:r>
        <w:rPr>
          <w:lang w:eastAsia="zh-TW"/>
        </w:rPr>
        <w:lastRenderedPageBreak/>
        <w:t>Get All Equipment with Metadata</w:t>
      </w:r>
      <w:bookmarkEnd w:id="36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EquipmentWithMetaData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"MetaDatas": [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1,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"ObjectName": "assetID",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"ObjectValue": "001",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"MetaDataDefinationId": 1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},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{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"Id": 2,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"ObjectName": "length",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"ObjectValue": "208",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    "MetaDataDefinationId": 2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}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],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"Id": 61,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"FAMT001",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"FAMT001",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"EquipmentClassId": 12,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"Machine Tool",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17,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"ContosoFAMT01",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"Device",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"-12.5127",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"130.982",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"MaxIdleInSec": 30,</w:t>
            </w:r>
          </w:p>
          <w:p w:rsidR="006168F8" w:rsidRPr="00FC5AF3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xxxxxxxx</w:t>
            </w: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C5A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6168F8" w:rsidRPr="006168F8" w:rsidRDefault="006168F8" w:rsidP="006168F8">
      <w:pPr>
        <w:rPr>
          <w:lang w:eastAsia="zh-TW"/>
        </w:rPr>
      </w:pPr>
    </w:p>
    <w:p w:rsidR="00C703F9" w:rsidRDefault="00C703F9" w:rsidP="00C703F9">
      <w:pPr>
        <w:pStyle w:val="Heading2"/>
        <w:rPr>
          <w:lang w:eastAsia="zh-TW"/>
        </w:rPr>
      </w:pPr>
      <w:bookmarkStart w:id="37" w:name="_Toc501058682"/>
      <w:r>
        <w:rPr>
          <w:lang w:eastAsia="zh-TW"/>
        </w:rPr>
        <w:lastRenderedPageBreak/>
        <w:t>Get Equipment by Equipment ID</w:t>
      </w:r>
      <w:bookmarkEnd w:id="37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Equipment/{EquipmentID}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"EquipmentClassName":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"IoTDeviceTypeName":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"Latitude":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"Longitude":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"PhotoUrl":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Default="00C703F9" w:rsidP="00C703F9">
      <w:pPr>
        <w:pStyle w:val="Heading2"/>
        <w:rPr>
          <w:lang w:eastAsia="zh-TW"/>
        </w:rPr>
      </w:pPr>
      <w:bookmarkStart w:id="38" w:name="_Toc501058683"/>
      <w:r>
        <w:rPr>
          <w:lang w:eastAsia="zh-TW"/>
        </w:rPr>
        <w:t>Get Equipment with Metadata by Equipment ID</w:t>
      </w:r>
      <w:bookmarkEnd w:id="38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Equipment/{EquipmentID}/</w:t>
            </w: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WithMetaData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"MetaDatas": [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{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"Id": 1,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"ObjectName": "assetID",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"ObjectValue": "001",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"MetaDataDefinationId": 1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},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{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"Id": 2,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"ObjectName": "length",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"ObjectValue": "208",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    "MetaDataDefinationId": 2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}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],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"Id": 61,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"EquipmentId": "FAMT001",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"Name": "FAMT001",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"EquipmentClassId": 12,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"EquipmentClassName": "Machine Tool",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"FactoryId": 17,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"FactoryName": "Factory A",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"IoTHubDeviceId": "ContosoFAMT01",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"IoTDeviceTypeName": "Device",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"Latitude": "-12.5127",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"Longitude": "130.982",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"MaxIdleInSec": 30,</w:t>
            </w:r>
          </w:p>
          <w:p w:rsidR="006168F8" w:rsidRPr="00B767D5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"PhotoUrl": 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</w:t>
            </w: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6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Default="00C703F9" w:rsidP="00C703F9">
      <w:pPr>
        <w:pStyle w:val="Heading2"/>
        <w:rPr>
          <w:lang w:eastAsia="zh-TW"/>
        </w:rPr>
      </w:pPr>
      <w:bookmarkStart w:id="39" w:name="_Toc501058684"/>
      <w:r>
        <w:rPr>
          <w:lang w:eastAsia="zh-TW"/>
        </w:rPr>
        <w:lastRenderedPageBreak/>
        <w:t>Get Message by Equipment ID</w:t>
      </w:r>
      <w:bookmarkEnd w:id="39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Equipment/{EquipmentId}/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6168F8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6168F8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C703F9" w:rsidRDefault="00C703F9" w:rsidP="00C703F9">
      <w:pPr>
        <w:pStyle w:val="Heading2"/>
        <w:rPr>
          <w:lang w:eastAsia="zh-TW"/>
        </w:rPr>
      </w:pPr>
      <w:bookmarkStart w:id="40" w:name="_Toc501058685"/>
      <w:r>
        <w:rPr>
          <w:lang w:eastAsia="zh-TW"/>
        </w:rPr>
        <w:t>Get Alarm Message by Equipment ID</w:t>
      </w:r>
      <w:bookmarkEnd w:id="40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6168F8">
            <w:r>
              <w:t>Endpoint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Equipment/{EquipmentId}/</w:t>
            </w:r>
            <w:r w:rsidRPr="008963D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AlarmMessage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6168F8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top: How many records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return back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# default 10</w:t>
            </w:r>
          </w:p>
          <w:p w:rsidR="006168F8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hours: Time range from now # default 168</w:t>
            </w:r>
          </w:p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order: records sorting # asc or desc, default desc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Default="006168F8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BD0161">
        <w:tc>
          <w:tcPr>
            <w:tcW w:w="2070" w:type="dxa"/>
            <w:vAlign w:val="center"/>
          </w:tcPr>
          <w:p w:rsidR="006168F8" w:rsidRPr="00856B1D" w:rsidRDefault="006168F8" w:rsidP="00BD0161">
            <w:r>
              <w:t>Response Content</w:t>
            </w:r>
          </w:p>
        </w:tc>
        <w:tc>
          <w:tcPr>
            <w:tcW w:w="6570" w:type="dxa"/>
            <w:vAlign w:val="center"/>
          </w:tcPr>
          <w:p w:rsidR="006168F8" w:rsidRPr="00856B1D" w:rsidRDefault="006168F8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C703F9" w:rsidRPr="00C703F9" w:rsidRDefault="00C703F9" w:rsidP="00C703F9">
      <w:pPr>
        <w:rPr>
          <w:lang w:eastAsia="zh-TW"/>
        </w:rPr>
      </w:pPr>
    </w:p>
    <w:p w:rsidR="00C703F9" w:rsidRPr="00D22BB7" w:rsidRDefault="00C703F9" w:rsidP="00D22BB7"/>
    <w:p w:rsidR="00D22BB7" w:rsidRPr="00755AF9" w:rsidRDefault="00D22BB7" w:rsidP="000626F1">
      <w:pPr>
        <w:pStyle w:val="Heading1"/>
      </w:pPr>
      <w:bookmarkStart w:id="41" w:name="_Toc501058686"/>
      <w:r>
        <w:rPr>
          <w:lang w:eastAsia="zh-TW"/>
        </w:rPr>
        <w:t>IoTDevice</w:t>
      </w:r>
      <w:r>
        <w:t xml:space="preserve"> Endpoint</w:t>
      </w:r>
      <w:bookmarkEnd w:id="41"/>
    </w:p>
    <w:p w:rsidR="00C703F9" w:rsidRDefault="00C703F9" w:rsidP="00C703F9">
      <w:pPr>
        <w:pStyle w:val="Heading2"/>
        <w:rPr>
          <w:lang w:eastAsia="zh-TW"/>
        </w:rPr>
      </w:pPr>
      <w:bookmarkStart w:id="42" w:name="_Toc501058687"/>
      <w:r>
        <w:rPr>
          <w:lang w:eastAsia="zh-TW"/>
        </w:rPr>
        <w:t>Get All IoTDevice</w:t>
      </w:r>
      <w:bookmarkEnd w:id="42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Endpoint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IoTDevice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Default="00B54C3E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"FADevice01",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"IoTHubProtocol": "MQTT",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"32",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"DeviceTypeId": "1",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"DeviceTypeName": "Device",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"DeviceVendor": null,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"DeviceModel": null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"FADevice03",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"IoTHubProtocol": "AMQP",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"32",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"DeviceTypeId": "1",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 xml:space="preserve">        "DeviceTypeName": "Device",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"DeviceVendor": null,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"DeviceModel": null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Pr="00755AF9" w:rsidRDefault="00C703F9" w:rsidP="00C703F9">
      <w:pPr>
        <w:pStyle w:val="Heading2"/>
      </w:pPr>
      <w:bookmarkStart w:id="43" w:name="_Toc501058688"/>
      <w:r>
        <w:rPr>
          <w:lang w:eastAsia="zh-TW"/>
        </w:rPr>
        <w:lastRenderedPageBreak/>
        <w:t>Get All IoTDevice by Factory ID</w:t>
      </w:r>
      <w:bookmarkEnd w:id="43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Endpoint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Factory/{FactoryId}/IoTDevice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Default="00B54C3E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BD0161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"FADevice01",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"IoTHubProtocol": "MQTT",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"32",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"DeviceTypeId": "1",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"DeviceTypeName": "Device",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"DeviceVendor": null,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"DeviceModel": null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"FADevice03",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"IoTHubProtocol": "AMQP",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"32",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"DeviceTypeId": "1",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"DeviceTypeName": "Device",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"DeviceVendor": null,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"DeviceModel": null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Pr="00755AF9" w:rsidRDefault="00C703F9" w:rsidP="00C703F9">
      <w:pPr>
        <w:pStyle w:val="Heading2"/>
      </w:pPr>
      <w:bookmarkStart w:id="44" w:name="_Toc501058689"/>
      <w:r>
        <w:rPr>
          <w:lang w:eastAsia="zh-TW"/>
        </w:rPr>
        <w:t>Get IoTDevice by ID</w:t>
      </w:r>
      <w:bookmarkEnd w:id="44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744805">
            <w:r>
              <w:t>Endpoint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IoTDevice/{IoTDeviceId}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BD0161">
            <w:r>
              <w:t>Method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Default="00744805" w:rsidP="00BD0161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744805">
            <w:r>
              <w:t>Response Content</w:t>
            </w:r>
          </w:p>
        </w:tc>
        <w:tc>
          <w:tcPr>
            <w:tcW w:w="6570" w:type="dxa"/>
            <w:vAlign w:val="center"/>
          </w:tcPr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"IoTHubDeviceId": "FADevice01",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"IoTHubProtocol": "MQTT",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"FactoryId": "32",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"FactoryName": "Factory A",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"DeviceTypeId": "1",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"DeviceTypeName": "Device",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"DeviceVendor": null,</w:t>
            </w:r>
          </w:p>
          <w:p w:rsidR="00744805" w:rsidRPr="00113343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"DeviceModel": null</w:t>
            </w:r>
          </w:p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Pr="00755AF9" w:rsidRDefault="00C703F9" w:rsidP="00C703F9">
      <w:pPr>
        <w:pStyle w:val="Heading2"/>
      </w:pPr>
      <w:bookmarkStart w:id="45" w:name="_Toc501058690"/>
      <w:r w:rsidRPr="00C703F9">
        <w:rPr>
          <w:lang w:eastAsia="zh-TW"/>
        </w:rPr>
        <w:lastRenderedPageBreak/>
        <w:t>Send Cloud 2 Device Message by IoTDevice ID</w:t>
      </w:r>
      <w:bookmarkEnd w:id="45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744805">
            <w:r>
              <w:t>Endpoint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/cdstudio/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IoTDevice/{IoTDeviceId}/</w:t>
            </w:r>
            <w:r w:rsidRPr="00AE74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C2DMessage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744805">
            <w:r>
              <w:t>Method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BD016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Default="00744805" w:rsidP="00744805">
            <w:r>
              <w:t>Allow Encrypted</w:t>
            </w:r>
          </w:p>
        </w:tc>
        <w:tc>
          <w:tcPr>
            <w:tcW w:w="6570" w:type="dxa"/>
            <w:vAlign w:val="center"/>
          </w:tcPr>
          <w:p w:rsidR="00744805" w:rsidRDefault="00744805" w:rsidP="00226DEB">
            <w:pPr>
              <w:pStyle w:val="ListParagraph"/>
              <w:numPr>
                <w:ilvl w:val="0"/>
                <w:numId w:val="3"/>
              </w:numPr>
            </w:pPr>
            <w:r>
              <w:t>form-data</w:t>
            </w:r>
          </w:p>
          <w:p w:rsidR="00744805" w:rsidRDefault="00744805" w:rsidP="00226DEB">
            <w:pPr>
              <w:pStyle w:val="ListParagraph"/>
              <w:numPr>
                <w:ilvl w:val="0"/>
                <w:numId w:val="3"/>
              </w:numPr>
            </w:pPr>
            <w:r>
              <w:t>x-www-form-urlencoded</w:t>
            </w:r>
          </w:p>
          <w:p w:rsidR="00744805" w:rsidRPr="00744805" w:rsidRDefault="00744805" w:rsidP="00226DEB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t>raw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Default="00744805" w:rsidP="00744805">
            <w:r>
              <w:t>PUT Content</w:t>
            </w:r>
          </w:p>
        </w:tc>
        <w:tc>
          <w:tcPr>
            <w:tcW w:w="6570" w:type="dxa"/>
            <w:vAlign w:val="center"/>
          </w:tcPr>
          <w:p w:rsidR="00744805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[Whatever you send]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Default="00744805" w:rsidP="00744805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744805" w:rsidTr="00BD0161">
        <w:tc>
          <w:tcPr>
            <w:tcW w:w="2070" w:type="dxa"/>
            <w:vAlign w:val="center"/>
          </w:tcPr>
          <w:p w:rsidR="00744805" w:rsidRPr="00856B1D" w:rsidRDefault="00744805" w:rsidP="00744805">
            <w:r>
              <w:t>Response Content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[Empty]</w:t>
            </w:r>
          </w:p>
        </w:tc>
      </w:tr>
    </w:tbl>
    <w:p w:rsidR="00C703F9" w:rsidRPr="00C703F9" w:rsidRDefault="00C703F9" w:rsidP="00C703F9">
      <w:pPr>
        <w:rPr>
          <w:lang w:eastAsia="zh-TW"/>
        </w:rPr>
      </w:pPr>
    </w:p>
    <w:p w:rsidR="00D22BB7" w:rsidRDefault="00D22BB7" w:rsidP="00D22BB7">
      <w:pPr>
        <w:ind w:left="1296"/>
      </w:pPr>
    </w:p>
    <w:p w:rsidR="00744805" w:rsidRDefault="000626F1" w:rsidP="000626F1">
      <w:pPr>
        <w:pStyle w:val="Heading1"/>
        <w:numPr>
          <w:ilvl w:val="0"/>
          <w:numId w:val="0"/>
        </w:numPr>
        <w:ind w:left="720"/>
        <w:rPr>
          <w:lang w:eastAsia="zh-TW"/>
        </w:rPr>
      </w:pPr>
      <w:bookmarkStart w:id="46" w:name="_Toc501058691"/>
      <w:r>
        <w:rPr>
          <w:rFonts w:hint="eastAsia"/>
          <w:lang w:eastAsia="zh-TW"/>
        </w:rPr>
        <w:t>Ap</w:t>
      </w:r>
      <w:r>
        <w:rPr>
          <w:lang w:eastAsia="zh-TW"/>
        </w:rPr>
        <w:t xml:space="preserve">pendix 1: </w:t>
      </w:r>
      <w:r w:rsidRPr="000626F1">
        <w:rPr>
          <w:lang w:eastAsia="zh-TW"/>
        </w:rPr>
        <w:t>Fail Responses</w:t>
      </w:r>
      <w:bookmarkEnd w:id="46"/>
    </w:p>
    <w:p w:rsidR="000626F1" w:rsidRPr="000626F1" w:rsidRDefault="000626F1" w:rsidP="000626F1">
      <w:pPr>
        <w:rPr>
          <w:lang w:eastAsia="zh-TW"/>
        </w:rPr>
      </w:pPr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BD0161">
            <w:r>
              <w:t>HTTP Status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404 Not Found</w:t>
            </w:r>
          </w:p>
        </w:tc>
      </w:tr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BD0161">
            <w:r>
              <w:t>HTTP Content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BD0161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Reason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 Such Object or API End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oint</w:t>
            </w:r>
          </w:p>
        </w:tc>
      </w:tr>
    </w:tbl>
    <w:p w:rsidR="000626F1" w:rsidRDefault="000626F1" w:rsidP="000626F1">
      <w:pPr>
        <w:rPr>
          <w:lang w:eastAsia="zh-TW"/>
        </w:rPr>
      </w:pPr>
    </w:p>
    <w:p w:rsidR="000626F1" w:rsidRPr="000626F1" w:rsidRDefault="000626F1" w:rsidP="000626F1">
      <w:pPr>
        <w:rPr>
          <w:lang w:eastAsia="zh-TW"/>
        </w:rPr>
      </w:pPr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BD0161">
            <w:r>
              <w:t>HTTP Status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401 Unauthorized</w:t>
            </w:r>
          </w:p>
        </w:tc>
      </w:tr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0626F1">
            <w:r>
              <w:t>HTTP Content</w:t>
            </w:r>
          </w:p>
        </w:tc>
        <w:tc>
          <w:tcPr>
            <w:tcW w:w="6570" w:type="dxa"/>
            <w:vAlign w:val="center"/>
          </w:tcPr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"Message": "Authorization has been denied for this request."</w:t>
            </w:r>
          </w:p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0626F1" w:rsidTr="00BD0161">
        <w:tc>
          <w:tcPr>
            <w:tcW w:w="2070" w:type="dxa"/>
            <w:vAlign w:val="center"/>
          </w:tcPr>
          <w:p w:rsidR="000626F1" w:rsidRPr="00856B1D" w:rsidRDefault="000626F1" w:rsidP="00BD0161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Reason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BD016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Invalid access token or access token expired</w:t>
            </w:r>
          </w:p>
        </w:tc>
      </w:tr>
    </w:tbl>
    <w:p w:rsidR="000626F1" w:rsidRPr="000626F1" w:rsidRDefault="000626F1" w:rsidP="000626F1">
      <w:pPr>
        <w:rPr>
          <w:lang w:eastAsia="zh-TW"/>
        </w:rPr>
      </w:pPr>
    </w:p>
    <w:p w:rsidR="00744805" w:rsidRPr="00D22BB7" w:rsidRDefault="00744805" w:rsidP="00D22BB7">
      <w:pPr>
        <w:ind w:left="1296"/>
      </w:pPr>
    </w:p>
    <w:p w:rsidR="00D22BB7" w:rsidRDefault="00D22BB7" w:rsidP="00241115">
      <w:pPr>
        <w:spacing w:line="276" w:lineRule="auto"/>
        <w:rPr>
          <w:lang w:eastAsia="zh-TW"/>
        </w:rPr>
      </w:pPr>
    </w:p>
    <w:sectPr w:rsidR="00D22BB7" w:rsidSect="008E4096">
      <w:footerReference w:type="default" r:id="rId21"/>
      <w:pgSz w:w="12240" w:h="15840"/>
      <w:pgMar w:top="1440" w:right="126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DEB" w:rsidRDefault="00226DEB">
      <w:r>
        <w:separator/>
      </w:r>
    </w:p>
  </w:endnote>
  <w:endnote w:type="continuationSeparator" w:id="0">
    <w:p w:rsidR="00226DEB" w:rsidRDefault="0022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D0D" w:rsidRPr="00F758DC" w:rsidRDefault="00472D0D" w:rsidP="00996C39">
    <w:pPr>
      <w:pStyle w:val="Footer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rFonts w:hint="eastAsia"/>
        <w:color w:val="999999"/>
        <w:sz w:val="16"/>
        <w:szCs w:val="16"/>
        <w:lang w:eastAsia="zh-TW"/>
      </w:rPr>
      <w:t>Smart Factory Design Specification</w:t>
    </w:r>
    <w:r w:rsidRPr="00F758DC">
      <w:rPr>
        <w:color w:val="999999"/>
        <w:sz w:val="16"/>
        <w:szCs w:val="16"/>
      </w:rPr>
      <w:tab/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D0D" w:rsidRPr="00F758DC" w:rsidRDefault="000626F1" w:rsidP="00996C39">
    <w:pPr>
      <w:pStyle w:val="Footer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Microsoft IoT Innovation Center</w:t>
    </w:r>
    <w:r w:rsidR="00472D0D" w:rsidRPr="00F758DC">
      <w:rPr>
        <w:color w:val="999999"/>
        <w:sz w:val="16"/>
        <w:szCs w:val="16"/>
      </w:rPr>
      <w:tab/>
      <w:t>Commercial in Confidence</w:t>
    </w:r>
    <w:r w:rsidR="00472D0D" w:rsidRPr="00F758DC">
      <w:rPr>
        <w:color w:val="999999"/>
        <w:sz w:val="16"/>
        <w:szCs w:val="16"/>
      </w:rPr>
      <w:tab/>
    </w:r>
    <w:r w:rsidR="00472D0D" w:rsidRPr="00F758DC">
      <w:rPr>
        <w:color w:val="999999"/>
        <w:sz w:val="16"/>
        <w:szCs w:val="16"/>
      </w:rPr>
      <w:tab/>
    </w:r>
    <w:r w:rsidR="00472D0D" w:rsidRPr="00A10EAC">
      <w:rPr>
        <w:color w:val="999999"/>
        <w:sz w:val="16"/>
        <w:szCs w:val="16"/>
      </w:rPr>
      <w:t xml:space="preserve">Page | </w:t>
    </w:r>
    <w:r w:rsidR="00472D0D" w:rsidRPr="00A10EAC">
      <w:rPr>
        <w:color w:val="999999"/>
        <w:sz w:val="16"/>
        <w:szCs w:val="16"/>
      </w:rPr>
      <w:fldChar w:fldCharType="begin"/>
    </w:r>
    <w:r w:rsidR="00472D0D" w:rsidRPr="00A10EAC">
      <w:rPr>
        <w:color w:val="999999"/>
        <w:sz w:val="16"/>
        <w:szCs w:val="16"/>
      </w:rPr>
      <w:instrText xml:space="preserve"> PAGE   \* MERGEFORMAT </w:instrText>
    </w:r>
    <w:r w:rsidR="00472D0D" w:rsidRPr="00A10EAC">
      <w:rPr>
        <w:color w:val="999999"/>
        <w:sz w:val="16"/>
        <w:szCs w:val="16"/>
      </w:rPr>
      <w:fldChar w:fldCharType="separate"/>
    </w:r>
    <w:r w:rsidR="00472D0D">
      <w:rPr>
        <w:noProof/>
        <w:color w:val="999999"/>
        <w:sz w:val="16"/>
        <w:szCs w:val="16"/>
      </w:rPr>
      <w:t>1</w:t>
    </w:r>
    <w:r w:rsidR="00472D0D" w:rsidRPr="00A10EAC">
      <w:rPr>
        <w:noProof/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DEB" w:rsidRDefault="00226DEB">
      <w:r>
        <w:separator/>
      </w:r>
    </w:p>
  </w:footnote>
  <w:footnote w:type="continuationSeparator" w:id="0">
    <w:p w:rsidR="00226DEB" w:rsidRDefault="0022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F1" w:rsidRDefault="000626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D0D" w:rsidRPr="00F758DC" w:rsidRDefault="00F24EFB" w:rsidP="00A10EAC">
    <w:pPr>
      <w:pStyle w:val="Header"/>
      <w:pBdr>
        <w:bottom w:val="single" w:sz="4" w:space="1" w:color="2FAAE1"/>
      </w:pBdr>
      <w:tabs>
        <w:tab w:val="clear" w:pos="4320"/>
        <w:tab w:val="clear" w:pos="8640"/>
        <w:tab w:val="center" w:pos="4536"/>
        <w:tab w:val="left" w:pos="9214"/>
        <w:tab w:val="right" w:pos="9781"/>
      </w:tabs>
      <w:rPr>
        <w:color w:val="999999"/>
      </w:rPr>
    </w:pPr>
    <w:r>
      <w:rPr>
        <w:color w:val="999999"/>
        <w:sz w:val="16"/>
        <w:szCs w:val="16"/>
        <w:lang w:eastAsia="zh-TW"/>
      </w:rPr>
      <w:t xml:space="preserve">CDS </w:t>
    </w:r>
    <w:r>
      <w:rPr>
        <w:rFonts w:hint="eastAsia"/>
        <w:color w:val="999999"/>
        <w:sz w:val="16"/>
        <w:szCs w:val="16"/>
        <w:lang w:eastAsia="zh-TW"/>
      </w:rPr>
      <w:t>Re</w:t>
    </w:r>
    <w:r>
      <w:rPr>
        <w:color w:val="999999"/>
        <w:sz w:val="16"/>
        <w:szCs w:val="16"/>
        <w:lang w:eastAsia="zh-TW"/>
      </w:rPr>
      <w:t>stful API</w:t>
    </w:r>
    <w:r w:rsidR="00472D0D">
      <w:rPr>
        <w:rFonts w:hint="eastAsia"/>
        <w:color w:val="999999"/>
        <w:sz w:val="16"/>
        <w:szCs w:val="16"/>
        <w:lang w:eastAsia="zh-TW"/>
      </w:rPr>
      <w:t xml:space="preserve"> Specification</w:t>
    </w:r>
    <w:r>
      <w:rPr>
        <w:color w:val="999999"/>
        <w:sz w:val="16"/>
        <w:szCs w:val="16"/>
        <w:lang w:eastAsia="zh-TW"/>
      </w:rPr>
      <w:t xml:space="preserve"> for External App</w:t>
    </w:r>
    <w:r w:rsidR="00472D0D">
      <w:rPr>
        <w:color w:val="999999"/>
        <w:sz w:val="16"/>
        <w:szCs w:val="16"/>
      </w:rPr>
      <w:tab/>
    </w:r>
    <w:r w:rsidR="00472D0D">
      <w:rPr>
        <w:color w:val="999999"/>
        <w:sz w:val="16"/>
        <w:szCs w:val="16"/>
      </w:rPr>
      <w:tab/>
    </w:r>
    <w:r w:rsidR="00472D0D">
      <w:rPr>
        <w:color w:val="999999"/>
        <w:sz w:val="16"/>
        <w:szCs w:val="16"/>
      </w:rPr>
      <w:tab/>
      <w:t>Microsoft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100"/>
    <w:multiLevelType w:val="hybridMultilevel"/>
    <w:tmpl w:val="D3F029EE"/>
    <w:lvl w:ilvl="0" w:tplc="1BD8706C">
      <w:numFmt w:val="bullet"/>
      <w:lvlText w:val=""/>
      <w:lvlJc w:val="left"/>
      <w:pPr>
        <w:ind w:left="1980" w:hanging="360"/>
      </w:pPr>
      <w:rPr>
        <w:rFonts w:ascii="Wingdings" w:eastAsia="Times New Roman" w:hAnsi="Wingdings" w:cs="Khmer U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7E277DB"/>
    <w:multiLevelType w:val="hybridMultilevel"/>
    <w:tmpl w:val="9CD42152"/>
    <w:lvl w:ilvl="0" w:tplc="1BD8706C">
      <w:numFmt w:val="bullet"/>
      <w:lvlText w:val=""/>
      <w:lvlJc w:val="left"/>
      <w:pPr>
        <w:ind w:left="720" w:hanging="360"/>
      </w:pPr>
      <w:rPr>
        <w:rFonts w:ascii="Wingdings" w:eastAsia="Times New Roman" w:hAnsi="Wingdings" w:cs="Khmer U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17BB"/>
    <w:multiLevelType w:val="multilevel"/>
    <w:tmpl w:val="B258741C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2B"/>
    <w:rsid w:val="00000D5E"/>
    <w:rsid w:val="0001004F"/>
    <w:rsid w:val="00017C36"/>
    <w:rsid w:val="0002180B"/>
    <w:rsid w:val="000251E3"/>
    <w:rsid w:val="00025F0D"/>
    <w:rsid w:val="00030AC1"/>
    <w:rsid w:val="00031364"/>
    <w:rsid w:val="00040E1F"/>
    <w:rsid w:val="000521B9"/>
    <w:rsid w:val="00054925"/>
    <w:rsid w:val="00055C3D"/>
    <w:rsid w:val="000626F1"/>
    <w:rsid w:val="0007423F"/>
    <w:rsid w:val="00086485"/>
    <w:rsid w:val="00087479"/>
    <w:rsid w:val="000920FE"/>
    <w:rsid w:val="000934B5"/>
    <w:rsid w:val="00095387"/>
    <w:rsid w:val="0009645A"/>
    <w:rsid w:val="000A37D8"/>
    <w:rsid w:val="000A3E05"/>
    <w:rsid w:val="000A688E"/>
    <w:rsid w:val="000B0DA7"/>
    <w:rsid w:val="000B14E0"/>
    <w:rsid w:val="000B7871"/>
    <w:rsid w:val="000B78E7"/>
    <w:rsid w:val="000C0CA8"/>
    <w:rsid w:val="000C0DE5"/>
    <w:rsid w:val="000C182E"/>
    <w:rsid w:val="000C30E7"/>
    <w:rsid w:val="000C4EDC"/>
    <w:rsid w:val="000C5384"/>
    <w:rsid w:val="000C6EC3"/>
    <w:rsid w:val="000D08CB"/>
    <w:rsid w:val="000D4F9F"/>
    <w:rsid w:val="00105354"/>
    <w:rsid w:val="001060FD"/>
    <w:rsid w:val="00115014"/>
    <w:rsid w:val="0011642F"/>
    <w:rsid w:val="00121227"/>
    <w:rsid w:val="00122D97"/>
    <w:rsid w:val="00132FE9"/>
    <w:rsid w:val="001374BF"/>
    <w:rsid w:val="00145A82"/>
    <w:rsid w:val="001463C4"/>
    <w:rsid w:val="00147A2D"/>
    <w:rsid w:val="00157A4E"/>
    <w:rsid w:val="001654F2"/>
    <w:rsid w:val="001734BF"/>
    <w:rsid w:val="00175219"/>
    <w:rsid w:val="001760C5"/>
    <w:rsid w:val="00176A55"/>
    <w:rsid w:val="001A4489"/>
    <w:rsid w:val="001A609C"/>
    <w:rsid w:val="001E1077"/>
    <w:rsid w:val="001E2BD9"/>
    <w:rsid w:val="001E4322"/>
    <w:rsid w:val="001E78BC"/>
    <w:rsid w:val="001F1BF7"/>
    <w:rsid w:val="001F5A10"/>
    <w:rsid w:val="001F7351"/>
    <w:rsid w:val="001F7DB5"/>
    <w:rsid w:val="00200CE5"/>
    <w:rsid w:val="00206F0D"/>
    <w:rsid w:val="00210345"/>
    <w:rsid w:val="00222C99"/>
    <w:rsid w:val="00226DEB"/>
    <w:rsid w:val="002318C3"/>
    <w:rsid w:val="00236041"/>
    <w:rsid w:val="00236368"/>
    <w:rsid w:val="00241115"/>
    <w:rsid w:val="00246201"/>
    <w:rsid w:val="002547E5"/>
    <w:rsid w:val="0025581D"/>
    <w:rsid w:val="00266FB6"/>
    <w:rsid w:val="00270083"/>
    <w:rsid w:val="002713B9"/>
    <w:rsid w:val="00271AC9"/>
    <w:rsid w:val="00283A61"/>
    <w:rsid w:val="00284861"/>
    <w:rsid w:val="00284EAF"/>
    <w:rsid w:val="00292CA0"/>
    <w:rsid w:val="002972FC"/>
    <w:rsid w:val="002A316B"/>
    <w:rsid w:val="002B0D8E"/>
    <w:rsid w:val="002C32FD"/>
    <w:rsid w:val="002C6F73"/>
    <w:rsid w:val="002C7D80"/>
    <w:rsid w:val="002D3087"/>
    <w:rsid w:val="002D5263"/>
    <w:rsid w:val="002D61D6"/>
    <w:rsid w:val="002E7A68"/>
    <w:rsid w:val="00301AB2"/>
    <w:rsid w:val="00312EE8"/>
    <w:rsid w:val="003329F4"/>
    <w:rsid w:val="0033384F"/>
    <w:rsid w:val="00334B56"/>
    <w:rsid w:val="00346131"/>
    <w:rsid w:val="0034693E"/>
    <w:rsid w:val="003504E2"/>
    <w:rsid w:val="00352E63"/>
    <w:rsid w:val="00355EF3"/>
    <w:rsid w:val="00364DE7"/>
    <w:rsid w:val="003735CC"/>
    <w:rsid w:val="00375182"/>
    <w:rsid w:val="0038161E"/>
    <w:rsid w:val="00383A41"/>
    <w:rsid w:val="0038746B"/>
    <w:rsid w:val="00394646"/>
    <w:rsid w:val="003A2479"/>
    <w:rsid w:val="003A49FA"/>
    <w:rsid w:val="003B0743"/>
    <w:rsid w:val="003C3D64"/>
    <w:rsid w:val="003D69EB"/>
    <w:rsid w:val="003E5FFA"/>
    <w:rsid w:val="003F2A17"/>
    <w:rsid w:val="004107BD"/>
    <w:rsid w:val="00412F79"/>
    <w:rsid w:val="00431637"/>
    <w:rsid w:val="0043465C"/>
    <w:rsid w:val="00434739"/>
    <w:rsid w:val="00442A57"/>
    <w:rsid w:val="00454A30"/>
    <w:rsid w:val="00456F89"/>
    <w:rsid w:val="00464DA2"/>
    <w:rsid w:val="00466196"/>
    <w:rsid w:val="00472D0D"/>
    <w:rsid w:val="004850F0"/>
    <w:rsid w:val="004A10C3"/>
    <w:rsid w:val="004B0C34"/>
    <w:rsid w:val="004B2854"/>
    <w:rsid w:val="004B2B09"/>
    <w:rsid w:val="004B5FF3"/>
    <w:rsid w:val="004C2B3D"/>
    <w:rsid w:val="004C77D4"/>
    <w:rsid w:val="004E3107"/>
    <w:rsid w:val="004E69FE"/>
    <w:rsid w:val="004F3B0C"/>
    <w:rsid w:val="00502270"/>
    <w:rsid w:val="00512BB3"/>
    <w:rsid w:val="00515D6D"/>
    <w:rsid w:val="0052362A"/>
    <w:rsid w:val="00524B84"/>
    <w:rsid w:val="00537860"/>
    <w:rsid w:val="00544389"/>
    <w:rsid w:val="005464FE"/>
    <w:rsid w:val="00553D33"/>
    <w:rsid w:val="00573379"/>
    <w:rsid w:val="00573E6B"/>
    <w:rsid w:val="00584CF7"/>
    <w:rsid w:val="0058761E"/>
    <w:rsid w:val="00591B5D"/>
    <w:rsid w:val="005921B9"/>
    <w:rsid w:val="005924EA"/>
    <w:rsid w:val="005975DE"/>
    <w:rsid w:val="005A05E4"/>
    <w:rsid w:val="005A132D"/>
    <w:rsid w:val="005A2357"/>
    <w:rsid w:val="005A47ED"/>
    <w:rsid w:val="005C4658"/>
    <w:rsid w:val="005C4BC7"/>
    <w:rsid w:val="005C79A6"/>
    <w:rsid w:val="005E1A33"/>
    <w:rsid w:val="00602283"/>
    <w:rsid w:val="00603418"/>
    <w:rsid w:val="00604658"/>
    <w:rsid w:val="00606E3D"/>
    <w:rsid w:val="00607C20"/>
    <w:rsid w:val="006125CC"/>
    <w:rsid w:val="00612D2A"/>
    <w:rsid w:val="006168F8"/>
    <w:rsid w:val="00616D48"/>
    <w:rsid w:val="00622B4B"/>
    <w:rsid w:val="006302AB"/>
    <w:rsid w:val="00660B65"/>
    <w:rsid w:val="0068482F"/>
    <w:rsid w:val="00684CB0"/>
    <w:rsid w:val="0068541B"/>
    <w:rsid w:val="00691507"/>
    <w:rsid w:val="006A229F"/>
    <w:rsid w:val="006A78AB"/>
    <w:rsid w:val="006C1841"/>
    <w:rsid w:val="006C7489"/>
    <w:rsid w:val="006D326E"/>
    <w:rsid w:val="006F1F4F"/>
    <w:rsid w:val="006F336C"/>
    <w:rsid w:val="006F4D9A"/>
    <w:rsid w:val="006F781B"/>
    <w:rsid w:val="0070160E"/>
    <w:rsid w:val="007048A0"/>
    <w:rsid w:val="00707FEE"/>
    <w:rsid w:val="00710B92"/>
    <w:rsid w:val="007114BB"/>
    <w:rsid w:val="00713074"/>
    <w:rsid w:val="00713FE2"/>
    <w:rsid w:val="007207D2"/>
    <w:rsid w:val="0072123E"/>
    <w:rsid w:val="00722A79"/>
    <w:rsid w:val="007302F9"/>
    <w:rsid w:val="00736501"/>
    <w:rsid w:val="00740624"/>
    <w:rsid w:val="00744805"/>
    <w:rsid w:val="00745569"/>
    <w:rsid w:val="00751DC5"/>
    <w:rsid w:val="00753194"/>
    <w:rsid w:val="00755AF9"/>
    <w:rsid w:val="007571FC"/>
    <w:rsid w:val="007726F4"/>
    <w:rsid w:val="0078181E"/>
    <w:rsid w:val="0079022E"/>
    <w:rsid w:val="00790C3F"/>
    <w:rsid w:val="007A478D"/>
    <w:rsid w:val="007A5BAA"/>
    <w:rsid w:val="007A6A3B"/>
    <w:rsid w:val="007B4B3E"/>
    <w:rsid w:val="007C7119"/>
    <w:rsid w:val="007D1FBE"/>
    <w:rsid w:val="007E0940"/>
    <w:rsid w:val="007E0F3A"/>
    <w:rsid w:val="007E1EC9"/>
    <w:rsid w:val="007E23E5"/>
    <w:rsid w:val="007E386D"/>
    <w:rsid w:val="007E7815"/>
    <w:rsid w:val="007F1379"/>
    <w:rsid w:val="007F3B2D"/>
    <w:rsid w:val="00805876"/>
    <w:rsid w:val="00807DC6"/>
    <w:rsid w:val="008146D8"/>
    <w:rsid w:val="008177F9"/>
    <w:rsid w:val="00853242"/>
    <w:rsid w:val="008554D7"/>
    <w:rsid w:val="00856F04"/>
    <w:rsid w:val="00857281"/>
    <w:rsid w:val="00857702"/>
    <w:rsid w:val="00865A2B"/>
    <w:rsid w:val="00867DFA"/>
    <w:rsid w:val="00873BAD"/>
    <w:rsid w:val="00874EBD"/>
    <w:rsid w:val="00876CE6"/>
    <w:rsid w:val="00896907"/>
    <w:rsid w:val="008A20C5"/>
    <w:rsid w:val="008A7B9F"/>
    <w:rsid w:val="008B5C71"/>
    <w:rsid w:val="008B768D"/>
    <w:rsid w:val="008C174D"/>
    <w:rsid w:val="008D683C"/>
    <w:rsid w:val="008E4096"/>
    <w:rsid w:val="008E4AA2"/>
    <w:rsid w:val="008E4CAF"/>
    <w:rsid w:val="008F045E"/>
    <w:rsid w:val="00913246"/>
    <w:rsid w:val="0092384C"/>
    <w:rsid w:val="00926CBC"/>
    <w:rsid w:val="00932059"/>
    <w:rsid w:val="0093426D"/>
    <w:rsid w:val="00934586"/>
    <w:rsid w:val="00940916"/>
    <w:rsid w:val="0095157E"/>
    <w:rsid w:val="00956EE5"/>
    <w:rsid w:val="0095773F"/>
    <w:rsid w:val="00957FC9"/>
    <w:rsid w:val="00960DFD"/>
    <w:rsid w:val="00963A6D"/>
    <w:rsid w:val="00970924"/>
    <w:rsid w:val="00972627"/>
    <w:rsid w:val="00974FCB"/>
    <w:rsid w:val="00977BB9"/>
    <w:rsid w:val="0098656A"/>
    <w:rsid w:val="00996C39"/>
    <w:rsid w:val="009A0718"/>
    <w:rsid w:val="009A08FB"/>
    <w:rsid w:val="009A1341"/>
    <w:rsid w:val="009C06BC"/>
    <w:rsid w:val="009C2B37"/>
    <w:rsid w:val="009E0596"/>
    <w:rsid w:val="009E6C5C"/>
    <w:rsid w:val="009F1AF6"/>
    <w:rsid w:val="009F24BC"/>
    <w:rsid w:val="00A07D9C"/>
    <w:rsid w:val="00A10EAC"/>
    <w:rsid w:val="00A20B92"/>
    <w:rsid w:val="00A30304"/>
    <w:rsid w:val="00A30DC6"/>
    <w:rsid w:val="00A31C54"/>
    <w:rsid w:val="00A32BB7"/>
    <w:rsid w:val="00A33139"/>
    <w:rsid w:val="00A352A4"/>
    <w:rsid w:val="00A44CB4"/>
    <w:rsid w:val="00A461E4"/>
    <w:rsid w:val="00A56F83"/>
    <w:rsid w:val="00A64CF9"/>
    <w:rsid w:val="00A8478B"/>
    <w:rsid w:val="00A85ACD"/>
    <w:rsid w:val="00A91990"/>
    <w:rsid w:val="00A94C2D"/>
    <w:rsid w:val="00AA6923"/>
    <w:rsid w:val="00AC070D"/>
    <w:rsid w:val="00AC3B27"/>
    <w:rsid w:val="00AC3ECA"/>
    <w:rsid w:val="00AC5FCA"/>
    <w:rsid w:val="00AC6657"/>
    <w:rsid w:val="00AD4DE9"/>
    <w:rsid w:val="00AE6BBA"/>
    <w:rsid w:val="00AF0B61"/>
    <w:rsid w:val="00AF323D"/>
    <w:rsid w:val="00AF594C"/>
    <w:rsid w:val="00AF7597"/>
    <w:rsid w:val="00B07679"/>
    <w:rsid w:val="00B104D8"/>
    <w:rsid w:val="00B24B08"/>
    <w:rsid w:val="00B305FB"/>
    <w:rsid w:val="00B30FA4"/>
    <w:rsid w:val="00B512B4"/>
    <w:rsid w:val="00B54C3E"/>
    <w:rsid w:val="00B60B35"/>
    <w:rsid w:val="00B66B58"/>
    <w:rsid w:val="00B71FDD"/>
    <w:rsid w:val="00B76777"/>
    <w:rsid w:val="00B85DAA"/>
    <w:rsid w:val="00B939B3"/>
    <w:rsid w:val="00BA356C"/>
    <w:rsid w:val="00BA5364"/>
    <w:rsid w:val="00BA5B65"/>
    <w:rsid w:val="00BA623C"/>
    <w:rsid w:val="00BB0D24"/>
    <w:rsid w:val="00BB14C7"/>
    <w:rsid w:val="00BB487F"/>
    <w:rsid w:val="00BB5E73"/>
    <w:rsid w:val="00BC7AF3"/>
    <w:rsid w:val="00BD3681"/>
    <w:rsid w:val="00BD753E"/>
    <w:rsid w:val="00BE53CA"/>
    <w:rsid w:val="00BE5C30"/>
    <w:rsid w:val="00BF0ADC"/>
    <w:rsid w:val="00BF0B5C"/>
    <w:rsid w:val="00BF2DD3"/>
    <w:rsid w:val="00BF413B"/>
    <w:rsid w:val="00C019FE"/>
    <w:rsid w:val="00C06B2F"/>
    <w:rsid w:val="00C175D7"/>
    <w:rsid w:val="00C26A6F"/>
    <w:rsid w:val="00C308C2"/>
    <w:rsid w:val="00C34BA0"/>
    <w:rsid w:val="00C40902"/>
    <w:rsid w:val="00C44080"/>
    <w:rsid w:val="00C44AD0"/>
    <w:rsid w:val="00C451B2"/>
    <w:rsid w:val="00C5115B"/>
    <w:rsid w:val="00C52E67"/>
    <w:rsid w:val="00C609A2"/>
    <w:rsid w:val="00C67F9A"/>
    <w:rsid w:val="00C703F9"/>
    <w:rsid w:val="00C7075C"/>
    <w:rsid w:val="00C71E22"/>
    <w:rsid w:val="00C74307"/>
    <w:rsid w:val="00C76337"/>
    <w:rsid w:val="00C77491"/>
    <w:rsid w:val="00C85741"/>
    <w:rsid w:val="00C96266"/>
    <w:rsid w:val="00CA26C1"/>
    <w:rsid w:val="00CB15C2"/>
    <w:rsid w:val="00CD5BA4"/>
    <w:rsid w:val="00CF360B"/>
    <w:rsid w:val="00CF550A"/>
    <w:rsid w:val="00D042E1"/>
    <w:rsid w:val="00D06FD4"/>
    <w:rsid w:val="00D1438D"/>
    <w:rsid w:val="00D17417"/>
    <w:rsid w:val="00D2169B"/>
    <w:rsid w:val="00D228BB"/>
    <w:rsid w:val="00D22BB7"/>
    <w:rsid w:val="00D2601D"/>
    <w:rsid w:val="00D309A0"/>
    <w:rsid w:val="00D42AA7"/>
    <w:rsid w:val="00D50D1E"/>
    <w:rsid w:val="00D80262"/>
    <w:rsid w:val="00D81194"/>
    <w:rsid w:val="00D84032"/>
    <w:rsid w:val="00D86D21"/>
    <w:rsid w:val="00D9093A"/>
    <w:rsid w:val="00D935F7"/>
    <w:rsid w:val="00D961D2"/>
    <w:rsid w:val="00DA42BE"/>
    <w:rsid w:val="00DB05DA"/>
    <w:rsid w:val="00DC3158"/>
    <w:rsid w:val="00DC45F9"/>
    <w:rsid w:val="00DD5E17"/>
    <w:rsid w:val="00DE16C2"/>
    <w:rsid w:val="00DE23CD"/>
    <w:rsid w:val="00DF2AE1"/>
    <w:rsid w:val="00DF7611"/>
    <w:rsid w:val="00E05052"/>
    <w:rsid w:val="00E06AAA"/>
    <w:rsid w:val="00E133F2"/>
    <w:rsid w:val="00E17672"/>
    <w:rsid w:val="00E21B18"/>
    <w:rsid w:val="00E45808"/>
    <w:rsid w:val="00E719E3"/>
    <w:rsid w:val="00E71E15"/>
    <w:rsid w:val="00E73A77"/>
    <w:rsid w:val="00E823D0"/>
    <w:rsid w:val="00E91C3A"/>
    <w:rsid w:val="00EA2A98"/>
    <w:rsid w:val="00EA532B"/>
    <w:rsid w:val="00EB7D3D"/>
    <w:rsid w:val="00ED51A4"/>
    <w:rsid w:val="00ED538D"/>
    <w:rsid w:val="00EF0405"/>
    <w:rsid w:val="00EF4C73"/>
    <w:rsid w:val="00EF6115"/>
    <w:rsid w:val="00F227F6"/>
    <w:rsid w:val="00F24EFB"/>
    <w:rsid w:val="00F33341"/>
    <w:rsid w:val="00F45F58"/>
    <w:rsid w:val="00F4720C"/>
    <w:rsid w:val="00F5188E"/>
    <w:rsid w:val="00F637A4"/>
    <w:rsid w:val="00F73577"/>
    <w:rsid w:val="00F758DC"/>
    <w:rsid w:val="00F8696B"/>
    <w:rsid w:val="00F929F4"/>
    <w:rsid w:val="00F97A7B"/>
    <w:rsid w:val="00FA58D5"/>
    <w:rsid w:val="00FB180A"/>
    <w:rsid w:val="00FB709B"/>
    <w:rsid w:val="00FC6C43"/>
    <w:rsid w:val="00FD3DAA"/>
    <w:rsid w:val="00FD7B76"/>
    <w:rsid w:val="00FE24DF"/>
    <w:rsid w:val="00FF130D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6EF10"/>
  <w15:docId w15:val="{A3653DEE-1DA9-43C6-9BEA-15E01452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61E4"/>
    <w:pPr>
      <w:spacing w:before="4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626F1"/>
    <w:pPr>
      <w:numPr>
        <w:numId w:val="1"/>
      </w:numPr>
      <w:outlineLvl w:val="0"/>
    </w:pPr>
    <w:rPr>
      <w:rFonts w:cs="Arial"/>
      <w:color w:val="2AABE1"/>
      <w:sz w:val="28"/>
      <w:szCs w:val="26"/>
    </w:rPr>
  </w:style>
  <w:style w:type="paragraph" w:styleId="Heading2">
    <w:name w:val="heading 2"/>
    <w:basedOn w:val="Normal"/>
    <w:next w:val="Normal"/>
    <w:qFormat/>
    <w:rsid w:val="00790C3F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2AABE1"/>
      <w:szCs w:val="28"/>
    </w:rPr>
  </w:style>
  <w:style w:type="paragraph" w:styleId="Heading3">
    <w:name w:val="heading 3"/>
    <w:basedOn w:val="Normal"/>
    <w:next w:val="Normal"/>
    <w:qFormat/>
    <w:rsid w:val="00790C3F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color w:val="2AABE1"/>
      <w:szCs w:val="26"/>
    </w:rPr>
  </w:style>
  <w:style w:type="paragraph" w:styleId="Heading4">
    <w:name w:val="heading 4"/>
    <w:basedOn w:val="Normal"/>
    <w:next w:val="Normal"/>
    <w:qFormat/>
    <w:rsid w:val="00790C3F"/>
    <w:pPr>
      <w:keepNext/>
      <w:numPr>
        <w:ilvl w:val="3"/>
        <w:numId w:val="1"/>
      </w:numPr>
      <w:spacing w:before="240" w:after="60"/>
      <w:outlineLvl w:val="3"/>
    </w:pPr>
    <w:rPr>
      <w:bCs/>
      <w:color w:val="2AABE1"/>
      <w:szCs w:val="28"/>
    </w:rPr>
  </w:style>
  <w:style w:type="paragraph" w:styleId="Heading5">
    <w:name w:val="heading 5"/>
    <w:basedOn w:val="Normal"/>
    <w:next w:val="Normal"/>
    <w:qFormat/>
    <w:rsid w:val="00790C3F"/>
    <w:pPr>
      <w:numPr>
        <w:ilvl w:val="4"/>
        <w:numId w:val="1"/>
      </w:numPr>
      <w:spacing w:before="240" w:after="60"/>
      <w:outlineLvl w:val="4"/>
    </w:pPr>
    <w:rPr>
      <w:bCs/>
      <w:iCs/>
      <w:color w:val="2AABE1"/>
      <w:szCs w:val="26"/>
    </w:rPr>
  </w:style>
  <w:style w:type="paragraph" w:styleId="Heading6">
    <w:name w:val="heading 6"/>
    <w:basedOn w:val="Normal"/>
    <w:next w:val="Normal"/>
    <w:qFormat/>
    <w:rsid w:val="000C538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qFormat/>
    <w:rsid w:val="000C538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2E7A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7A6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rsid w:val="002E7A68"/>
    <w:rPr>
      <w:szCs w:val="22"/>
    </w:rPr>
  </w:style>
  <w:style w:type="paragraph" w:styleId="Header">
    <w:name w:val="header"/>
    <w:basedOn w:val="Normal"/>
    <w:link w:val="HeaderChar"/>
    <w:rsid w:val="007E38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386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BE5C3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rsid w:val="000C5384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0C5384"/>
  </w:style>
  <w:style w:type="character" w:styleId="Hyperlink">
    <w:name w:val="Hyperlink"/>
    <w:basedOn w:val="DefaultParagraphFont"/>
    <w:uiPriority w:val="99"/>
    <w:rsid w:val="000C5384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76A55"/>
    <w:pPr>
      <w:jc w:val="center"/>
    </w:pPr>
    <w:rPr>
      <w:bCs/>
      <w:color w:val="808080"/>
      <w:szCs w:val="20"/>
    </w:rPr>
  </w:style>
  <w:style w:type="character" w:customStyle="1" w:styleId="HeaderChar">
    <w:name w:val="Header Char"/>
    <w:basedOn w:val="DefaultParagraphFont"/>
    <w:link w:val="Header"/>
    <w:rsid w:val="00612D2A"/>
    <w:rPr>
      <w:rFonts w:ascii="Calibri" w:hAnsi="Calibri"/>
      <w:sz w:val="22"/>
      <w:szCs w:val="24"/>
      <w:lang w:val="en-US" w:eastAsia="en-US" w:bidi="ar-SA"/>
    </w:rPr>
  </w:style>
  <w:style w:type="paragraph" w:customStyle="1" w:styleId="DocumentTitle">
    <w:name w:val="Document Title"/>
    <w:basedOn w:val="Normal"/>
    <w:rsid w:val="00176A55"/>
    <w:pPr>
      <w:pBdr>
        <w:bottom w:val="single" w:sz="4" w:space="1" w:color="77B800"/>
      </w:pBdr>
      <w:jc w:val="right"/>
    </w:pPr>
    <w:rPr>
      <w:sz w:val="48"/>
      <w:szCs w:val="20"/>
    </w:rPr>
  </w:style>
  <w:style w:type="paragraph" w:styleId="TableofFigures">
    <w:name w:val="table of figures"/>
    <w:basedOn w:val="Normal"/>
    <w:next w:val="Normal"/>
    <w:uiPriority w:val="99"/>
    <w:rsid w:val="00612D2A"/>
  </w:style>
  <w:style w:type="paragraph" w:customStyle="1" w:styleId="StyleCaptionCentered">
    <w:name w:val="Style Caption + Centered"/>
    <w:basedOn w:val="Caption"/>
    <w:next w:val="Signature"/>
    <w:autoRedefine/>
    <w:rsid w:val="00612D2A"/>
    <w:rPr>
      <w:b/>
    </w:rPr>
  </w:style>
  <w:style w:type="paragraph" w:styleId="Signature">
    <w:name w:val="Signature"/>
    <w:basedOn w:val="Normal"/>
    <w:rsid w:val="00612D2A"/>
    <w:pPr>
      <w:ind w:left="4252"/>
    </w:pPr>
  </w:style>
  <w:style w:type="paragraph" w:customStyle="1" w:styleId="DocumentInfo">
    <w:name w:val="Document Info"/>
    <w:basedOn w:val="Normal"/>
    <w:rsid w:val="00176A55"/>
    <w:pPr>
      <w:jc w:val="right"/>
    </w:pPr>
    <w:rPr>
      <w:color w:val="808080"/>
      <w:sz w:val="32"/>
      <w:szCs w:val="20"/>
    </w:rPr>
  </w:style>
  <w:style w:type="paragraph" w:customStyle="1" w:styleId="ColumnTitle">
    <w:name w:val="Column Title"/>
    <w:basedOn w:val="NoSpacing"/>
    <w:rsid w:val="00176A55"/>
    <w:rPr>
      <w:b/>
      <w:bCs/>
    </w:rPr>
  </w:style>
  <w:style w:type="paragraph" w:customStyle="1" w:styleId="PlainHeading1">
    <w:name w:val="Plain Heading 1"/>
    <w:basedOn w:val="Heading1"/>
    <w:autoRedefine/>
    <w:rsid w:val="000920FE"/>
    <w:pPr>
      <w:numPr>
        <w:numId w:val="0"/>
      </w:numPr>
    </w:pPr>
    <w:rPr>
      <w:bCs/>
      <w:szCs w:val="20"/>
    </w:rPr>
  </w:style>
  <w:style w:type="character" w:styleId="Strong">
    <w:name w:val="Strong"/>
    <w:basedOn w:val="DefaultParagraphFont"/>
    <w:rsid w:val="002E7A68"/>
    <w:rPr>
      <w:rFonts w:ascii="Zurich BT" w:hAnsi="Zurich BT"/>
      <w:b/>
      <w:bCs/>
    </w:rPr>
  </w:style>
  <w:style w:type="paragraph" w:styleId="Subtitle">
    <w:name w:val="Subtitle"/>
    <w:basedOn w:val="Normal"/>
    <w:next w:val="Normal"/>
    <w:link w:val="SubtitleChar"/>
    <w:rsid w:val="002E7A68"/>
  </w:style>
  <w:style w:type="character" w:customStyle="1" w:styleId="SubtitleChar">
    <w:name w:val="Subtitle Char"/>
    <w:basedOn w:val="DefaultParagraphFont"/>
    <w:link w:val="Subtitle"/>
    <w:rsid w:val="002E7A68"/>
    <w:rPr>
      <w:rFonts w:ascii="Zurich BT" w:hAnsi="Zurich BT"/>
      <w:sz w:val="22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rsid w:val="002E7A6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E7A68"/>
    <w:rPr>
      <w:rFonts w:ascii="Zurich BT" w:eastAsia="Times New Roman" w:hAnsi="Zurich B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Párrafo de lista1,リスト段落1,List Paragraph11,Listenabsatz1,Bullet list,F"/>
    <w:basedOn w:val="Normal"/>
    <w:link w:val="ListParagraphChar"/>
    <w:uiPriority w:val="34"/>
    <w:qFormat/>
    <w:rsid w:val="002E7A68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A461E4"/>
    <w:rPr>
      <w:rFonts w:ascii="Arial" w:hAnsi="Arial"/>
      <w:b/>
      <w:bCs/>
      <w:smallCaps/>
      <w:color w:val="F26522"/>
      <w:spacing w:val="5"/>
      <w:u w:val="single"/>
    </w:rPr>
  </w:style>
  <w:style w:type="paragraph" w:styleId="TOC3">
    <w:name w:val="toc 3"/>
    <w:basedOn w:val="Normal"/>
    <w:next w:val="Normal"/>
    <w:autoRedefine/>
    <w:uiPriority w:val="39"/>
    <w:rsid w:val="002547E5"/>
    <w:pPr>
      <w:ind w:left="440"/>
    </w:pPr>
  </w:style>
  <w:style w:type="paragraph" w:styleId="BalloonText">
    <w:name w:val="Balloon Text"/>
    <w:basedOn w:val="Normal"/>
    <w:link w:val="BalloonTextChar"/>
    <w:rsid w:val="00996C3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6C39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rsid w:val="00996C39"/>
    <w:rPr>
      <w:i/>
      <w:iCs/>
    </w:rPr>
  </w:style>
  <w:style w:type="paragraph" w:styleId="IntenseQuote">
    <w:name w:val="Intense Quote"/>
    <w:aliases w:val="Code"/>
    <w:basedOn w:val="Normal"/>
    <w:next w:val="Normal"/>
    <w:link w:val="IntenseQuoteChar"/>
    <w:uiPriority w:val="30"/>
    <w:qFormat/>
    <w:rsid w:val="003D69EB"/>
    <w:pPr>
      <w:spacing w:before="200" w:after="280"/>
      <w:ind w:left="936" w:right="936"/>
    </w:pPr>
    <w:rPr>
      <w:rFonts w:ascii="Courier New" w:hAnsi="Courier New"/>
      <w:bCs/>
      <w:iCs/>
      <w:color w:val="999999"/>
      <w:sz w:val="16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3D69EB"/>
    <w:rPr>
      <w:rFonts w:ascii="Courier New" w:hAnsi="Courier New"/>
      <w:bCs/>
      <w:iCs/>
      <w:color w:val="999999"/>
      <w:sz w:val="16"/>
      <w:szCs w:val="24"/>
      <w:lang w:eastAsia="en-US"/>
    </w:rPr>
  </w:style>
  <w:style w:type="table" w:customStyle="1" w:styleId="movideo">
    <w:name w:val="movideo"/>
    <w:basedOn w:val="TableNormal"/>
    <w:uiPriority w:val="99"/>
    <w:rsid w:val="0046619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46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5F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E73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31C54"/>
    <w:pPr>
      <w:widowControl w:val="0"/>
      <w:spacing w:before="0"/>
      <w:ind w:leftChars="600" w:left="144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A31C54"/>
    <w:pPr>
      <w:widowControl w:val="0"/>
      <w:spacing w:before="0"/>
      <w:ind w:leftChars="800" w:left="192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A31C54"/>
    <w:pPr>
      <w:widowControl w:val="0"/>
      <w:spacing w:before="0"/>
      <w:ind w:leftChars="1000" w:left="240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A31C54"/>
    <w:pPr>
      <w:widowControl w:val="0"/>
      <w:spacing w:before="0"/>
      <w:ind w:leftChars="1200" w:left="288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A31C54"/>
    <w:pPr>
      <w:widowControl w:val="0"/>
      <w:spacing w:before="0"/>
      <w:ind w:leftChars="1400" w:left="336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A31C54"/>
    <w:pPr>
      <w:widowControl w:val="0"/>
      <w:spacing w:before="0"/>
      <w:ind w:leftChars="1600" w:left="384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character" w:styleId="Mention">
    <w:name w:val="Mention"/>
    <w:basedOn w:val="DefaultParagraphFont"/>
    <w:uiPriority w:val="99"/>
    <w:semiHidden/>
    <w:unhideWhenUsed/>
    <w:rsid w:val="00A31C5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86485"/>
    <w:rPr>
      <w:color w:val="808080"/>
      <w:shd w:val="clear" w:color="auto" w:fill="E6E6E6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22BB7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msfapiservice.trafficmanager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odor\AppData\Local\Temp\movideoForma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09D620617754FA6792C9FAE36FFF3" ma:contentTypeVersion="12" ma:contentTypeDescription="Create a new document." ma:contentTypeScope="" ma:versionID="d82f5f681cb566f34be20c8fa43c9ae6">
  <xsd:schema xmlns:xsd="http://www.w3.org/2001/XMLSchema" xmlns:xs="http://www.w3.org/2001/XMLSchema" xmlns:p="http://schemas.microsoft.com/office/2006/metadata/properties" xmlns:ns1="http://schemas.microsoft.com/sharepoint/v3" xmlns:ns2="d7b93d90-ab45-49d5-8aea-03a27464bfde" xmlns:ns3="fa5dbb12-d0c0-4675-85ca-06e45fa068fc" targetNamespace="http://schemas.microsoft.com/office/2006/metadata/properties" ma:root="true" ma:fieldsID="ddb7f9f16dd4adc695485e394a2cd8ce" ns1:_="" ns2:_="" ns3:_="">
    <xsd:import namespace="http://schemas.microsoft.com/sharepoint/v3"/>
    <xsd:import namespace="d7b93d90-ab45-49d5-8aea-03a27464bfde"/>
    <xsd:import namespace="fa5dbb12-d0c0-4675-85ca-06e45fa068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3d90-ab45-49d5-8aea-03a27464bf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dbb12-d0c0-4675-85ca-06e45fa06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DF15-CCA1-488A-864D-BBB19A9462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83B9431-4730-43BF-B62B-401BE9D49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b93d90-ab45-49d5-8aea-03a27464bfde"/>
    <ds:schemaRef ds:uri="fa5dbb12-d0c0-4675-85ca-06e45fa06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4E70B0-5FC8-48A1-A410-D10CF21CAB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8947C-2935-4AED-981B-A4DB0831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movideoFormalTemplate.dotx</Template>
  <TotalTime>2180</TotalTime>
  <Pages>13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Movideo</Company>
  <LinksUpToDate>false</LinksUpToDate>
  <CharactersWithSpaces>14614</CharactersWithSpaces>
  <SharedDoc>false</SharedDoc>
  <HLinks>
    <vt:vector size="18" baseType="variant">
      <vt:variant>
        <vt:i4>1966142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_Toc228956144</vt:lpwstr>
      </vt:variant>
      <vt:variant>
        <vt:i4>1966142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_Toc228956143</vt:lpwstr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_Toc228956142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Movideo</dc:subject>
  <dc:creator>Kevin Kao</dc:creator>
  <cp:lastModifiedBy>Kevin Kao</cp:lastModifiedBy>
  <cp:revision>126</cp:revision>
  <cp:lastPrinted>2013-10-14T01:06:00Z</cp:lastPrinted>
  <dcterms:created xsi:type="dcterms:W3CDTF">2014-02-07T11:57:00Z</dcterms:created>
  <dcterms:modified xsi:type="dcterms:W3CDTF">2017-12-14T10:48:00Z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Version 0.1</vt:lpwstr>
  </property>
  <property fmtid="{D5CDD505-2E9C-101B-9397-08002B2CF9AE}" pid="3" name="ContentTypeId">
    <vt:lpwstr>0x0101002F809D620617754FA6792C9FAE36FFF3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kevika@microsoft.com</vt:lpwstr>
  </property>
  <property fmtid="{D5CDD505-2E9C-101B-9397-08002B2CF9AE}" pid="7" name="MSIP_Label_f42aa342-8706-4288-bd11-ebb85995028c_SetDate">
    <vt:lpwstr>2017-12-14T09:22:32.5060054Z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